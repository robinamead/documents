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EB2" w:rsidRDefault="007B5EB2" w:rsidP="00A07D0E">
      <w:pPr>
        <w:rPr>
          <w:sz w:val="22"/>
          <w:szCs w:val="22"/>
        </w:rPr>
      </w:pPr>
    </w:p>
    <w:p w:rsidR="00607B27" w:rsidRPr="00607B27" w:rsidRDefault="00607B27" w:rsidP="00A07D0E">
      <w:pPr>
        <w:rPr>
          <w:color w:val="808080" w:themeColor="background1" w:themeShade="80"/>
          <w:sz w:val="22"/>
          <w:szCs w:val="22"/>
        </w:rPr>
      </w:pPr>
      <w:r w:rsidRPr="00607B27">
        <w:rPr>
          <w:b/>
          <w:noProof/>
          <w:color w:val="808080" w:themeColor="background1" w:themeShade="80"/>
          <w:sz w:val="40"/>
        </w:rPr>
        <w:t>DATA BRIEF – AD HOC CAMPAIGNS</w:t>
      </w:r>
    </w:p>
    <w:tbl>
      <w:tblPr>
        <w:tblW w:w="9712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712"/>
      </w:tblGrid>
      <w:tr w:rsidR="002426CD" w:rsidRPr="000B13DC" w:rsidTr="000039C8">
        <w:trPr>
          <w:cantSplit/>
        </w:trPr>
        <w:tc>
          <w:tcPr>
            <w:tcW w:w="9712" w:type="dxa"/>
          </w:tcPr>
          <w:p w:rsidR="00607B27" w:rsidRDefault="00607B27" w:rsidP="001F2763">
            <w:pPr>
              <w:jc w:val="right"/>
              <w:rPr>
                <w:i/>
              </w:rPr>
            </w:pPr>
          </w:p>
          <w:p w:rsidR="002426CD" w:rsidRPr="000B13DC" w:rsidRDefault="002426CD" w:rsidP="00A07D0E">
            <w:pPr>
              <w:rPr>
                <w:noProof/>
                <w:sz w:val="22"/>
                <w:szCs w:val="22"/>
              </w:rPr>
            </w:pPr>
          </w:p>
          <w:p w:rsidR="002426CD" w:rsidRDefault="002426CD" w:rsidP="002426CD">
            <w:pPr>
              <w:pStyle w:val="Heading2"/>
              <w:rPr>
                <w:sz w:val="22"/>
                <w:szCs w:val="22"/>
              </w:rPr>
            </w:pPr>
            <w:r w:rsidRPr="000B13DC">
              <w:rPr>
                <w:sz w:val="22"/>
                <w:szCs w:val="22"/>
              </w:rPr>
              <w:t>CONTACT DETAILS</w:t>
            </w:r>
          </w:p>
          <w:p w:rsidR="006870A8" w:rsidRPr="006870A8" w:rsidRDefault="006870A8" w:rsidP="006870A8">
            <w:bookmarkStart w:id="0" w:name="_GoBack"/>
            <w:bookmarkEnd w:id="0"/>
          </w:p>
          <w:tbl>
            <w:tblPr>
              <w:tblStyle w:val="TableGrid"/>
              <w:tblW w:w="9315" w:type="dxa"/>
              <w:tblLayout w:type="fixed"/>
              <w:tblLook w:val="04A0" w:firstRow="1" w:lastRow="0" w:firstColumn="1" w:lastColumn="0" w:noHBand="0" w:noVBand="1"/>
            </w:tblPr>
            <w:tblGrid>
              <w:gridCol w:w="3503"/>
              <w:gridCol w:w="5812"/>
            </w:tblGrid>
            <w:tr w:rsidR="00D72564" w:rsidRPr="000B13DC" w:rsidTr="00D54F0C">
              <w:tc>
                <w:tcPr>
                  <w:tcW w:w="3503" w:type="dxa"/>
                </w:tcPr>
                <w:p w:rsidR="00D72564" w:rsidRPr="000B13DC" w:rsidRDefault="00D54F0C" w:rsidP="00D72564">
                  <w:pPr>
                    <w:rPr>
                      <w:noProof/>
                      <w:sz w:val="22"/>
                      <w:szCs w:val="22"/>
                    </w:rPr>
                  </w:pPr>
                  <w:r>
                    <w:rPr>
                      <w:noProof/>
                      <w:sz w:val="22"/>
                      <w:szCs w:val="22"/>
                    </w:rPr>
                    <w:t>Client</w:t>
                  </w:r>
                  <w:r w:rsidR="00D72564" w:rsidRPr="000B13DC">
                    <w:rPr>
                      <w:noProof/>
                      <w:sz w:val="22"/>
                      <w:szCs w:val="22"/>
                    </w:rPr>
                    <w:t xml:space="preserve"> Name:</w:t>
                  </w:r>
                </w:p>
              </w:tc>
              <w:tc>
                <w:tcPr>
                  <w:tcW w:w="5812" w:type="dxa"/>
                </w:tcPr>
                <w:p w:rsidR="00D72564" w:rsidRPr="000B13DC" w:rsidRDefault="00D72564" w:rsidP="00D72564">
                  <w:pPr>
                    <w:rPr>
                      <w:noProof/>
                      <w:sz w:val="22"/>
                      <w:szCs w:val="22"/>
                    </w:rPr>
                  </w:pPr>
                </w:p>
              </w:tc>
            </w:tr>
            <w:tr w:rsidR="00D72564" w:rsidRPr="000B13DC" w:rsidTr="00D54F0C">
              <w:tc>
                <w:tcPr>
                  <w:tcW w:w="3503" w:type="dxa"/>
                </w:tcPr>
                <w:p w:rsidR="00D72564" w:rsidRPr="000B13DC" w:rsidRDefault="00D54F0C" w:rsidP="00D72564">
                  <w:pPr>
                    <w:rPr>
                      <w:noProof/>
                      <w:sz w:val="22"/>
                      <w:szCs w:val="22"/>
                    </w:rPr>
                  </w:pPr>
                  <w:r>
                    <w:rPr>
                      <w:noProof/>
                      <w:sz w:val="22"/>
                      <w:szCs w:val="22"/>
                    </w:rPr>
                    <w:t>Data Person Name</w:t>
                  </w:r>
                  <w:r w:rsidR="00D72564" w:rsidRPr="000B13DC">
                    <w:rPr>
                      <w:noProof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812" w:type="dxa"/>
                </w:tcPr>
                <w:p w:rsidR="00D72564" w:rsidRPr="000B13DC" w:rsidRDefault="00D72564" w:rsidP="00D72564">
                  <w:pPr>
                    <w:rPr>
                      <w:noProof/>
                      <w:sz w:val="22"/>
                      <w:szCs w:val="22"/>
                    </w:rPr>
                  </w:pPr>
                </w:p>
              </w:tc>
            </w:tr>
            <w:tr w:rsidR="00D72564" w:rsidRPr="000B13DC" w:rsidTr="00D54F0C">
              <w:tc>
                <w:tcPr>
                  <w:tcW w:w="3503" w:type="dxa"/>
                </w:tcPr>
                <w:p w:rsidR="00D72564" w:rsidRPr="000B13DC" w:rsidRDefault="00D54F0C" w:rsidP="00D72564">
                  <w:pPr>
                    <w:rPr>
                      <w:noProof/>
                      <w:sz w:val="22"/>
                      <w:szCs w:val="22"/>
                    </w:rPr>
                  </w:pPr>
                  <w:r>
                    <w:rPr>
                      <w:noProof/>
                      <w:sz w:val="22"/>
                      <w:szCs w:val="22"/>
                    </w:rPr>
                    <w:t>Date of brief</w:t>
                  </w:r>
                  <w:r w:rsidR="00D72564" w:rsidRPr="000B13DC">
                    <w:rPr>
                      <w:noProof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812" w:type="dxa"/>
                </w:tcPr>
                <w:p w:rsidR="00D72564" w:rsidRPr="000B13DC" w:rsidRDefault="00D72564" w:rsidP="00D72564">
                  <w:pPr>
                    <w:rPr>
                      <w:noProof/>
                      <w:sz w:val="22"/>
                      <w:szCs w:val="22"/>
                    </w:rPr>
                  </w:pPr>
                </w:p>
              </w:tc>
            </w:tr>
            <w:tr w:rsidR="00D72564" w:rsidRPr="000B13DC" w:rsidTr="00D54F0C">
              <w:tc>
                <w:tcPr>
                  <w:tcW w:w="3503" w:type="dxa"/>
                </w:tcPr>
                <w:p w:rsidR="00D72564" w:rsidRPr="000B13DC" w:rsidRDefault="00D54F0C" w:rsidP="00D72564">
                  <w:pPr>
                    <w:rPr>
                      <w:noProof/>
                      <w:sz w:val="22"/>
                      <w:szCs w:val="22"/>
                    </w:rPr>
                  </w:pPr>
                  <w:r>
                    <w:rPr>
                      <w:noProof/>
                      <w:sz w:val="22"/>
                      <w:szCs w:val="22"/>
                    </w:rPr>
                    <w:t>Data to be completed by</w:t>
                  </w:r>
                  <w:r w:rsidR="00D72564" w:rsidRPr="000B13DC">
                    <w:rPr>
                      <w:noProof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812" w:type="dxa"/>
                </w:tcPr>
                <w:p w:rsidR="00D72564" w:rsidRPr="000B13DC" w:rsidRDefault="00D72564" w:rsidP="00D72564">
                  <w:pPr>
                    <w:rPr>
                      <w:noProof/>
                      <w:sz w:val="22"/>
                      <w:szCs w:val="22"/>
                    </w:rPr>
                  </w:pPr>
                </w:p>
              </w:tc>
            </w:tr>
          </w:tbl>
          <w:p w:rsidR="002426CD" w:rsidRPr="000B13DC" w:rsidRDefault="002426CD" w:rsidP="002426CD">
            <w:pPr>
              <w:rPr>
                <w:noProof/>
                <w:sz w:val="22"/>
                <w:szCs w:val="22"/>
              </w:rPr>
            </w:pPr>
          </w:p>
        </w:tc>
      </w:tr>
    </w:tbl>
    <w:p w:rsidR="00E72DC0" w:rsidRPr="000B13DC" w:rsidRDefault="001209C1" w:rsidP="00E72DC0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DATA BACKGROUND</w:t>
      </w:r>
      <w:r w:rsidR="00E72DC0" w:rsidRPr="000B13DC">
        <w:rPr>
          <w:sz w:val="22"/>
          <w:szCs w:val="22"/>
        </w:rPr>
        <w:t>:</w:t>
      </w:r>
    </w:p>
    <w:p w:rsidR="00E72DC0" w:rsidRPr="000B13DC" w:rsidRDefault="001209C1" w:rsidP="00E72DC0">
      <w:pPr>
        <w:rPr>
          <w:i/>
          <w:sz w:val="22"/>
          <w:szCs w:val="22"/>
        </w:rPr>
      </w:pPr>
      <w:r>
        <w:rPr>
          <w:i/>
          <w:noProof/>
          <w:sz w:val="22"/>
          <w:szCs w:val="22"/>
        </w:rPr>
        <w:t>Please give a brief overview of who you want to receive your mailing</w:t>
      </w:r>
    </w:p>
    <w:p w:rsidR="00C507FE" w:rsidRDefault="00C507FE" w:rsidP="00E72DC0">
      <w:pPr>
        <w:pStyle w:val="Heading2"/>
        <w:rPr>
          <w:sz w:val="22"/>
          <w:szCs w:val="22"/>
        </w:rPr>
      </w:pPr>
    </w:p>
    <w:p w:rsidR="00E72DC0" w:rsidRPr="000B13DC" w:rsidRDefault="001209C1" w:rsidP="00E72DC0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DATA ASSETS / LOCATION / COUNTS:</w:t>
      </w:r>
    </w:p>
    <w:p w:rsidR="004F41F5" w:rsidRPr="000B13DC" w:rsidRDefault="00E72DC0" w:rsidP="00E72DC0">
      <w:pPr>
        <w:rPr>
          <w:i/>
          <w:noProof/>
          <w:sz w:val="22"/>
          <w:szCs w:val="22"/>
        </w:rPr>
      </w:pPr>
      <w:r w:rsidRPr="000B13DC">
        <w:rPr>
          <w:i/>
          <w:noProof/>
          <w:sz w:val="22"/>
          <w:szCs w:val="22"/>
        </w:rPr>
        <w:t>Please reference the name and location of assets (i.e. FTP / email attachment)</w:t>
      </w:r>
      <w:r w:rsidR="001209C1">
        <w:rPr>
          <w:i/>
          <w:noProof/>
          <w:sz w:val="22"/>
          <w:szCs w:val="22"/>
        </w:rPr>
        <w:t>, and the number of records in the data supplied</w:t>
      </w:r>
    </w:p>
    <w:p w:rsidR="00C507FE" w:rsidRDefault="00C507FE" w:rsidP="00DD281B">
      <w:pPr>
        <w:pStyle w:val="Heading2"/>
        <w:rPr>
          <w:sz w:val="22"/>
          <w:szCs w:val="22"/>
        </w:rPr>
      </w:pPr>
    </w:p>
    <w:p w:rsidR="00DD281B" w:rsidRPr="000B13DC" w:rsidRDefault="001209C1" w:rsidP="00DD281B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DATA SELECTION</w:t>
      </w:r>
      <w:r w:rsidR="00DD281B" w:rsidRPr="000B13DC">
        <w:rPr>
          <w:sz w:val="22"/>
          <w:szCs w:val="22"/>
        </w:rPr>
        <w:t>:</w:t>
      </w:r>
    </w:p>
    <w:p w:rsidR="00C507FE" w:rsidRDefault="001209C1" w:rsidP="00DD281B">
      <w:pPr>
        <w:rPr>
          <w:i/>
          <w:noProof/>
          <w:sz w:val="22"/>
          <w:szCs w:val="22"/>
        </w:rPr>
      </w:pPr>
      <w:r>
        <w:rPr>
          <w:i/>
          <w:noProof/>
          <w:sz w:val="22"/>
          <w:szCs w:val="22"/>
        </w:rPr>
        <w:t>Please outline who you want to send the mailing to in the provided asset</w:t>
      </w:r>
      <w:r w:rsidR="00C507FE">
        <w:rPr>
          <w:i/>
          <w:noProof/>
          <w:sz w:val="22"/>
          <w:szCs w:val="22"/>
        </w:rPr>
        <w:t>s; and how we identify them in the data</w:t>
      </w:r>
      <w:r>
        <w:rPr>
          <w:i/>
          <w:noProof/>
          <w:sz w:val="22"/>
          <w:szCs w:val="22"/>
        </w:rPr>
        <w:t>,</w:t>
      </w:r>
    </w:p>
    <w:p w:rsidR="00DD281B" w:rsidRPr="000B13DC" w:rsidRDefault="00C507FE" w:rsidP="00DD281B">
      <w:pPr>
        <w:rPr>
          <w:i/>
          <w:noProof/>
          <w:sz w:val="22"/>
          <w:szCs w:val="22"/>
        </w:rPr>
      </w:pPr>
      <w:r>
        <w:rPr>
          <w:i/>
          <w:noProof/>
          <w:sz w:val="22"/>
          <w:szCs w:val="22"/>
        </w:rPr>
        <w:t>E.G.</w:t>
      </w:r>
      <w:r w:rsidR="001209C1">
        <w:rPr>
          <w:i/>
          <w:noProof/>
          <w:sz w:val="22"/>
          <w:szCs w:val="22"/>
        </w:rPr>
        <w:t xml:space="preserve"> everyone with a valid email address in the file / everyone with a </w:t>
      </w:r>
      <w:r w:rsidR="001209C1" w:rsidRPr="001209C1">
        <w:rPr>
          <w:i/>
          <w:noProof/>
          <w:sz w:val="22"/>
          <w:szCs w:val="22"/>
          <w:lang w:val="fr-FR"/>
        </w:rPr>
        <w:t>M22POST_E</w:t>
      </w:r>
      <w:r w:rsidR="001209C1">
        <w:rPr>
          <w:i/>
          <w:noProof/>
          <w:sz w:val="22"/>
          <w:szCs w:val="22"/>
          <w:lang w:val="fr-FR"/>
        </w:rPr>
        <w:t xml:space="preserve"> or </w:t>
      </w:r>
      <w:r w:rsidR="001209C1" w:rsidRPr="001209C1">
        <w:rPr>
          <w:i/>
          <w:noProof/>
          <w:sz w:val="22"/>
          <w:szCs w:val="22"/>
          <w:lang w:val="fr-FR"/>
        </w:rPr>
        <w:t xml:space="preserve"> M23POST_E</w:t>
      </w:r>
      <w:r w:rsidR="001209C1">
        <w:rPr>
          <w:i/>
          <w:noProof/>
          <w:sz w:val="22"/>
          <w:szCs w:val="22"/>
          <w:lang w:val="fr-FR"/>
        </w:rPr>
        <w:t xml:space="preserve"> treatment code</w:t>
      </w:r>
    </w:p>
    <w:p w:rsidR="00C507FE" w:rsidRDefault="00C507FE" w:rsidP="00C507FE">
      <w:pPr>
        <w:pStyle w:val="Heading2"/>
        <w:rPr>
          <w:sz w:val="22"/>
          <w:szCs w:val="22"/>
        </w:rPr>
      </w:pPr>
    </w:p>
    <w:p w:rsidR="00C507FE" w:rsidRPr="000B13DC" w:rsidRDefault="00C507FE" w:rsidP="00C507FE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PERSONALIZATIOn</w:t>
      </w:r>
      <w:r w:rsidRPr="000B13DC">
        <w:rPr>
          <w:sz w:val="22"/>
          <w:szCs w:val="22"/>
        </w:rPr>
        <w:t>:</w:t>
      </w:r>
    </w:p>
    <w:p w:rsidR="00C507FE" w:rsidRPr="000B13DC" w:rsidRDefault="00C507FE" w:rsidP="00C507FE">
      <w:pPr>
        <w:rPr>
          <w:i/>
          <w:noProof/>
          <w:sz w:val="22"/>
          <w:szCs w:val="22"/>
        </w:rPr>
      </w:pPr>
      <w:r>
        <w:rPr>
          <w:i/>
          <w:noProof/>
          <w:sz w:val="22"/>
          <w:szCs w:val="22"/>
        </w:rPr>
        <w:t>Please tell us any fields that will be needed for personalization, and will therefore need data cleansing, E.G. firstname / lastname / title</w:t>
      </w:r>
    </w:p>
    <w:p w:rsidR="00C507FE" w:rsidRDefault="00C507FE" w:rsidP="00DD281B">
      <w:pPr>
        <w:pStyle w:val="Heading2"/>
        <w:rPr>
          <w:sz w:val="22"/>
          <w:szCs w:val="22"/>
        </w:rPr>
      </w:pPr>
    </w:p>
    <w:p w:rsidR="00DD281B" w:rsidRPr="000B13DC" w:rsidRDefault="00DD281B" w:rsidP="00DD281B">
      <w:pPr>
        <w:pStyle w:val="Heading2"/>
        <w:rPr>
          <w:sz w:val="22"/>
          <w:szCs w:val="22"/>
        </w:rPr>
      </w:pPr>
      <w:r w:rsidRPr="000B13DC">
        <w:rPr>
          <w:sz w:val="22"/>
          <w:szCs w:val="22"/>
        </w:rPr>
        <w:t>DYNAMIC CONTENT:</w:t>
      </w:r>
    </w:p>
    <w:p w:rsidR="00DD281B" w:rsidRDefault="004D38F4" w:rsidP="00DD281B">
      <w:pPr>
        <w:rPr>
          <w:i/>
          <w:noProof/>
          <w:sz w:val="22"/>
          <w:szCs w:val="22"/>
        </w:rPr>
      </w:pPr>
      <w:r>
        <w:rPr>
          <w:i/>
          <w:noProof/>
          <w:sz w:val="22"/>
          <w:szCs w:val="22"/>
        </w:rPr>
        <w:t>Please describe if there is any dynamic content in the mailing, and if so, which columns and values will drive this dynamic content</w:t>
      </w:r>
    </w:p>
    <w:p w:rsidR="004D38F4" w:rsidRPr="000B13DC" w:rsidRDefault="004D38F4" w:rsidP="00DD281B">
      <w:pPr>
        <w:rPr>
          <w:i/>
          <w:noProof/>
          <w:sz w:val="22"/>
          <w:szCs w:val="22"/>
        </w:rPr>
      </w:pPr>
    </w:p>
    <w:p w:rsidR="00BB69D2" w:rsidRPr="000B13DC" w:rsidRDefault="00BB69D2" w:rsidP="00BB69D2">
      <w:pPr>
        <w:pStyle w:val="Heading2"/>
        <w:rPr>
          <w:sz w:val="22"/>
          <w:szCs w:val="22"/>
        </w:rPr>
      </w:pPr>
      <w:r w:rsidRPr="000B13DC">
        <w:rPr>
          <w:sz w:val="22"/>
          <w:szCs w:val="22"/>
        </w:rPr>
        <w:t>TESTING:</w:t>
      </w:r>
    </w:p>
    <w:p w:rsidR="00BB69D2" w:rsidRPr="000B13DC" w:rsidRDefault="00BB69D2" w:rsidP="00BB69D2">
      <w:pPr>
        <w:rPr>
          <w:i/>
          <w:noProof/>
          <w:sz w:val="22"/>
          <w:szCs w:val="22"/>
        </w:rPr>
      </w:pPr>
      <w:r w:rsidRPr="000B13DC">
        <w:rPr>
          <w:i/>
          <w:noProof/>
          <w:sz w:val="22"/>
          <w:szCs w:val="22"/>
        </w:rPr>
        <w:t>Please describe any tests that you want to run.</w:t>
      </w:r>
      <w:r w:rsidR="008E786B">
        <w:rPr>
          <w:i/>
          <w:noProof/>
          <w:sz w:val="22"/>
          <w:szCs w:val="22"/>
        </w:rPr>
        <w:t>that might affect the data and need extra splits</w:t>
      </w:r>
      <w:r w:rsidRPr="000B13DC">
        <w:rPr>
          <w:i/>
          <w:noProof/>
          <w:sz w:val="22"/>
          <w:szCs w:val="22"/>
        </w:rPr>
        <w:t xml:space="preserve">  E.G. time of day test</w:t>
      </w:r>
    </w:p>
    <w:p w:rsidR="008E786B" w:rsidRDefault="008E786B" w:rsidP="000B13DC">
      <w:pPr>
        <w:pStyle w:val="Heading2"/>
        <w:rPr>
          <w:sz w:val="22"/>
          <w:szCs w:val="22"/>
        </w:rPr>
      </w:pPr>
    </w:p>
    <w:p w:rsidR="000B13DC" w:rsidRPr="000B13DC" w:rsidRDefault="000B13DC" w:rsidP="000B13DC">
      <w:pPr>
        <w:pStyle w:val="Heading2"/>
        <w:rPr>
          <w:sz w:val="22"/>
          <w:szCs w:val="22"/>
        </w:rPr>
      </w:pPr>
      <w:r w:rsidRPr="000B13DC">
        <w:rPr>
          <w:sz w:val="22"/>
          <w:szCs w:val="22"/>
        </w:rPr>
        <w:t>POST DEPLOYMENT:</w:t>
      </w:r>
    </w:p>
    <w:p w:rsidR="000B13DC" w:rsidRPr="000B13DC" w:rsidRDefault="000B13DC" w:rsidP="000B13DC">
      <w:pPr>
        <w:rPr>
          <w:i/>
          <w:noProof/>
          <w:sz w:val="22"/>
          <w:szCs w:val="22"/>
        </w:rPr>
      </w:pPr>
      <w:r w:rsidRPr="000B13DC">
        <w:rPr>
          <w:i/>
          <w:noProof/>
          <w:sz w:val="22"/>
          <w:szCs w:val="22"/>
        </w:rPr>
        <w:t>Please describe any data you want post deployment</w:t>
      </w:r>
    </w:p>
    <w:p w:rsidR="000B13DC" w:rsidRPr="000B13DC" w:rsidRDefault="000B13DC" w:rsidP="000B13DC">
      <w:pPr>
        <w:rPr>
          <w:i/>
          <w:noProof/>
          <w:sz w:val="22"/>
          <w:szCs w:val="22"/>
        </w:rPr>
      </w:pPr>
      <w:r w:rsidRPr="000B13DC">
        <w:rPr>
          <w:i/>
          <w:noProof/>
          <w:sz w:val="22"/>
          <w:szCs w:val="22"/>
        </w:rPr>
        <w:t xml:space="preserve">e.g. Received data, </w:t>
      </w:r>
      <w:r w:rsidR="00874E41">
        <w:rPr>
          <w:i/>
          <w:noProof/>
          <w:sz w:val="22"/>
          <w:szCs w:val="22"/>
        </w:rPr>
        <w:t>sent data, delivered, snapshot reports etc</w:t>
      </w:r>
    </w:p>
    <w:p w:rsidR="000B13DC" w:rsidRPr="000B13DC" w:rsidRDefault="000B13DC" w:rsidP="000B13DC">
      <w:pPr>
        <w:rPr>
          <w:i/>
          <w:noProof/>
          <w:sz w:val="22"/>
          <w:szCs w:val="22"/>
        </w:rPr>
      </w:pPr>
    </w:p>
    <w:p w:rsidR="000B13DC" w:rsidRPr="000B13DC" w:rsidRDefault="000B13DC" w:rsidP="000B13DC">
      <w:pPr>
        <w:rPr>
          <w:i/>
          <w:sz w:val="22"/>
          <w:szCs w:val="22"/>
        </w:rPr>
      </w:pPr>
    </w:p>
    <w:p w:rsidR="00BB69D2" w:rsidRDefault="00BB69D2" w:rsidP="00DD281B">
      <w:pPr>
        <w:rPr>
          <w:i/>
          <w:sz w:val="22"/>
          <w:szCs w:val="22"/>
        </w:rPr>
      </w:pPr>
    </w:p>
    <w:p w:rsidR="00C12F48" w:rsidRDefault="00C12F48" w:rsidP="00C12F48">
      <w:pPr>
        <w:pStyle w:val="Heading2"/>
        <w:rPr>
          <w:sz w:val="22"/>
          <w:szCs w:val="22"/>
        </w:rPr>
      </w:pPr>
    </w:p>
    <w:p w:rsidR="00C12F48" w:rsidRDefault="00C12F48" w:rsidP="00C12F48">
      <w:pPr>
        <w:pStyle w:val="Heading2"/>
        <w:rPr>
          <w:sz w:val="22"/>
          <w:szCs w:val="22"/>
        </w:rPr>
      </w:pPr>
    </w:p>
    <w:p w:rsidR="00C12F48" w:rsidRPr="000B13DC" w:rsidRDefault="00C12F48" w:rsidP="00C12F48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OutPUT from Data Team</w:t>
      </w:r>
      <w:r w:rsidRPr="000B13DC">
        <w:rPr>
          <w:sz w:val="22"/>
          <w:szCs w:val="22"/>
        </w:rPr>
        <w:t>:</w:t>
      </w:r>
      <w:r>
        <w:rPr>
          <w:sz w:val="22"/>
          <w:szCs w:val="22"/>
        </w:rPr>
        <w:t xml:space="preserve"> (to be completed by data team):</w:t>
      </w:r>
    </w:p>
    <w:p w:rsidR="00C12F48" w:rsidRPr="000B13DC" w:rsidRDefault="00C12F48" w:rsidP="00C12F48">
      <w:pPr>
        <w:rPr>
          <w:i/>
          <w:noProof/>
          <w:sz w:val="22"/>
          <w:szCs w:val="22"/>
        </w:rPr>
      </w:pPr>
      <w:r>
        <w:rPr>
          <w:i/>
          <w:noProof/>
          <w:sz w:val="22"/>
          <w:szCs w:val="22"/>
        </w:rPr>
        <w:t>Summarise work carried out by data team below (summarise each step so everyone is clear how the work was completed)</w:t>
      </w:r>
    </w:p>
    <w:p w:rsidR="00C12F48" w:rsidRPr="000B13DC" w:rsidRDefault="00C12F48" w:rsidP="00DD281B">
      <w:pPr>
        <w:rPr>
          <w:i/>
          <w:sz w:val="22"/>
          <w:szCs w:val="22"/>
        </w:rPr>
      </w:pPr>
    </w:p>
    <w:sectPr w:rsidR="00C12F48" w:rsidRPr="000B13DC" w:rsidSect="007A6713">
      <w:headerReference w:type="default" r:id="rId9"/>
      <w:pgSz w:w="11900" w:h="16840"/>
      <w:pgMar w:top="1135" w:right="1080" w:bottom="1134" w:left="1080" w:header="426" w:footer="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D47" w:rsidRDefault="00675D47" w:rsidP="00A07D0E">
      <w:r>
        <w:separator/>
      </w:r>
    </w:p>
  </w:endnote>
  <w:endnote w:type="continuationSeparator" w:id="0">
    <w:p w:rsidR="00675D47" w:rsidRDefault="00675D47" w:rsidP="00A07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ique Oliv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D47" w:rsidRDefault="00675D47" w:rsidP="00A07D0E">
      <w:r>
        <w:separator/>
      </w:r>
    </w:p>
  </w:footnote>
  <w:footnote w:type="continuationSeparator" w:id="0">
    <w:p w:rsidR="00675D47" w:rsidRDefault="00675D47" w:rsidP="00A07D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86B" w:rsidRDefault="008E786B" w:rsidP="00A07D0E">
    <w:pPr>
      <w:pStyle w:val="Header"/>
    </w:pPr>
    <w:r w:rsidRPr="007A6713">
      <w:rPr>
        <w:noProof/>
        <w:lang w:val="en-GB" w:eastAsia="en-GB"/>
      </w:rPr>
      <w:drawing>
        <wp:anchor distT="0" distB="0" distL="114300" distR="114300" simplePos="0" relativeHeight="251659776" behindDoc="0" locked="1" layoutInCell="1" allowOverlap="1">
          <wp:simplePos x="0" y="0"/>
          <wp:positionH relativeFrom="column">
            <wp:posOffset>4570095</wp:posOffset>
          </wp:positionH>
          <wp:positionV relativeFrom="paragraph">
            <wp:posOffset>98425</wp:posOffset>
          </wp:positionV>
          <wp:extent cx="1583690" cy="521970"/>
          <wp:effectExtent l="19050" t="0" r="0" b="0"/>
          <wp:wrapNone/>
          <wp:docPr id="1" name="Picture 1" descr="Description: AlchemyWorx-SP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lchemyWorx-SPO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3690" cy="521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7717790</wp:posOffset>
          </wp:positionH>
          <wp:positionV relativeFrom="paragraph">
            <wp:posOffset>-220980</wp:posOffset>
          </wp:positionV>
          <wp:extent cx="1584960" cy="520065"/>
          <wp:effectExtent l="19050" t="0" r="0" b="0"/>
          <wp:wrapNone/>
          <wp:docPr id="2" name="Picture 1" descr="Description: AlchemyWorx-SP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lchemyWorx-SPO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520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87C81"/>
    <w:multiLevelType w:val="hybridMultilevel"/>
    <w:tmpl w:val="A00C66B2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15E819AB"/>
    <w:multiLevelType w:val="hybridMultilevel"/>
    <w:tmpl w:val="B6EC0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E04C9D"/>
    <w:multiLevelType w:val="hybridMultilevel"/>
    <w:tmpl w:val="3D44C442"/>
    <w:lvl w:ilvl="0" w:tplc="B068176E">
      <w:start w:val="1"/>
      <w:numFmt w:val="bullet"/>
      <w:pStyle w:val="bulleted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B16FC5"/>
    <w:multiLevelType w:val="hybridMultilevel"/>
    <w:tmpl w:val="AA4486A8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49EC3A76">
      <w:start w:val="10"/>
      <w:numFmt w:val="bullet"/>
      <w:lvlText w:val="-"/>
      <w:lvlJc w:val="left"/>
      <w:pPr>
        <w:ind w:left="2520" w:hanging="360"/>
      </w:pPr>
      <w:rPr>
        <w:rFonts w:ascii="Antique Olive" w:eastAsia="Times New Roman" w:hAnsi="Antique Olive" w:hint="default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B111DA2"/>
    <w:multiLevelType w:val="hybridMultilevel"/>
    <w:tmpl w:val="EC30B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85848"/>
    <w:multiLevelType w:val="hybridMultilevel"/>
    <w:tmpl w:val="8AD0F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227FE1"/>
    <w:multiLevelType w:val="hybridMultilevel"/>
    <w:tmpl w:val="59EE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7268A"/>
    <w:multiLevelType w:val="hybridMultilevel"/>
    <w:tmpl w:val="F84E8468"/>
    <w:lvl w:ilvl="0" w:tplc="4E06AC06">
      <w:numFmt w:val="bullet"/>
      <w:pStyle w:val="BulletedPoints"/>
      <w:lvlText w:val="•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436F43"/>
    <w:multiLevelType w:val="hybridMultilevel"/>
    <w:tmpl w:val="6242F9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AC26B5"/>
    <w:multiLevelType w:val="hybridMultilevel"/>
    <w:tmpl w:val="748A3310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273A1E5D"/>
    <w:multiLevelType w:val="hybridMultilevel"/>
    <w:tmpl w:val="2E54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4612A5"/>
    <w:multiLevelType w:val="hybridMultilevel"/>
    <w:tmpl w:val="11E4AC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A75122"/>
    <w:multiLevelType w:val="hybridMultilevel"/>
    <w:tmpl w:val="7BA0107C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792112C"/>
    <w:multiLevelType w:val="hybridMultilevel"/>
    <w:tmpl w:val="821A9D84"/>
    <w:lvl w:ilvl="0" w:tplc="7272E66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D1BE9"/>
    <w:multiLevelType w:val="hybridMultilevel"/>
    <w:tmpl w:val="EAAA2736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BE742DD"/>
    <w:multiLevelType w:val="hybridMultilevel"/>
    <w:tmpl w:val="C06EC7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EBA1A08"/>
    <w:multiLevelType w:val="hybridMultilevel"/>
    <w:tmpl w:val="B57E59FC"/>
    <w:lvl w:ilvl="0" w:tplc="0409000F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7">
    <w:nsid w:val="3FDC173A"/>
    <w:multiLevelType w:val="hybridMultilevel"/>
    <w:tmpl w:val="BF8E59F2"/>
    <w:lvl w:ilvl="0" w:tplc="2924A3D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45F63F0F"/>
    <w:multiLevelType w:val="hybridMultilevel"/>
    <w:tmpl w:val="E500E2A8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9EC3A76">
      <w:start w:val="10"/>
      <w:numFmt w:val="bullet"/>
      <w:lvlText w:val="-"/>
      <w:lvlJc w:val="left"/>
      <w:pPr>
        <w:ind w:left="1800" w:hanging="180"/>
      </w:pPr>
      <w:rPr>
        <w:rFonts w:ascii="Antique Olive" w:eastAsia="Times New Roman" w:hAnsi="Antique Olive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46DE644D"/>
    <w:multiLevelType w:val="hybridMultilevel"/>
    <w:tmpl w:val="A9B61962"/>
    <w:lvl w:ilvl="0" w:tplc="080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157"/>
        </w:tabs>
        <w:ind w:left="2157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317"/>
        </w:tabs>
        <w:ind w:left="4317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5037"/>
        </w:tabs>
        <w:ind w:left="5037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757"/>
        </w:tabs>
        <w:ind w:left="5757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477"/>
        </w:tabs>
        <w:ind w:left="6477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7197"/>
        </w:tabs>
        <w:ind w:left="7197" w:hanging="360"/>
      </w:pPr>
      <w:rPr>
        <w:rFonts w:ascii="Wingdings" w:hAnsi="Wingdings" w:hint="default"/>
      </w:rPr>
    </w:lvl>
  </w:abstractNum>
  <w:abstractNum w:abstractNumId="20">
    <w:nsid w:val="48F35C99"/>
    <w:multiLevelType w:val="hybridMultilevel"/>
    <w:tmpl w:val="E5FA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BA0B51"/>
    <w:multiLevelType w:val="hybridMultilevel"/>
    <w:tmpl w:val="B4A82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934EE8"/>
    <w:multiLevelType w:val="hybridMultilevel"/>
    <w:tmpl w:val="9DB233E0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612317B"/>
    <w:multiLevelType w:val="hybridMultilevel"/>
    <w:tmpl w:val="4BFEB3C0"/>
    <w:lvl w:ilvl="0" w:tplc="7CC8ACD0">
      <w:start w:val="1"/>
      <w:numFmt w:val="bullet"/>
      <w:pStyle w:val="ColorfulList-Accent11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B61DA3"/>
    <w:multiLevelType w:val="hybridMultilevel"/>
    <w:tmpl w:val="75F26710"/>
    <w:lvl w:ilvl="0" w:tplc="222434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58D8D6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C0E9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71263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683C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95E3D8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2D00C9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998A1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F108C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58CE0D6D"/>
    <w:multiLevelType w:val="hybridMultilevel"/>
    <w:tmpl w:val="62301F24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E203A5B"/>
    <w:multiLevelType w:val="hybridMultilevel"/>
    <w:tmpl w:val="CBE4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576E34"/>
    <w:multiLevelType w:val="hybridMultilevel"/>
    <w:tmpl w:val="40FA090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9EC3A76">
      <w:start w:val="10"/>
      <w:numFmt w:val="bullet"/>
      <w:lvlText w:val="-"/>
      <w:lvlJc w:val="left"/>
      <w:pPr>
        <w:ind w:left="1440" w:hanging="360"/>
      </w:pPr>
      <w:rPr>
        <w:rFonts w:ascii="Antique Olive" w:eastAsia="Times New Roman" w:hAnsi="Antique Olive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F016842"/>
    <w:multiLevelType w:val="hybridMultilevel"/>
    <w:tmpl w:val="176AB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485AAE"/>
    <w:multiLevelType w:val="hybridMultilevel"/>
    <w:tmpl w:val="A00C66B2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>
    <w:nsid w:val="65AB1C05"/>
    <w:multiLevelType w:val="hybridMultilevel"/>
    <w:tmpl w:val="3EC6AE74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A7D0F22"/>
    <w:multiLevelType w:val="hybridMultilevel"/>
    <w:tmpl w:val="970633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B2D77CA"/>
    <w:multiLevelType w:val="hybridMultilevel"/>
    <w:tmpl w:val="873CB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4168FA"/>
    <w:multiLevelType w:val="hybridMultilevel"/>
    <w:tmpl w:val="F70E745C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FC53533"/>
    <w:multiLevelType w:val="hybridMultilevel"/>
    <w:tmpl w:val="1E74BF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5">
    <w:nsid w:val="74052A92"/>
    <w:multiLevelType w:val="hybridMultilevel"/>
    <w:tmpl w:val="C3CE64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757F5304"/>
    <w:multiLevelType w:val="hybridMultilevel"/>
    <w:tmpl w:val="EECC9E38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99069E7"/>
    <w:multiLevelType w:val="hybridMultilevel"/>
    <w:tmpl w:val="FF76F5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8">
    <w:nsid w:val="7B3C6D26"/>
    <w:multiLevelType w:val="hybridMultilevel"/>
    <w:tmpl w:val="1278D7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EF8549D"/>
    <w:multiLevelType w:val="hybridMultilevel"/>
    <w:tmpl w:val="A218E516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F7804DE"/>
    <w:multiLevelType w:val="hybridMultilevel"/>
    <w:tmpl w:val="8DFE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0"/>
  </w:num>
  <w:num w:numId="4">
    <w:abstractNumId w:val="40"/>
  </w:num>
  <w:num w:numId="5">
    <w:abstractNumId w:val="37"/>
  </w:num>
  <w:num w:numId="6">
    <w:abstractNumId w:val="38"/>
  </w:num>
  <w:num w:numId="7">
    <w:abstractNumId w:val="15"/>
  </w:num>
  <w:num w:numId="8">
    <w:abstractNumId w:val="7"/>
  </w:num>
  <w:num w:numId="9">
    <w:abstractNumId w:val="17"/>
  </w:num>
  <w:num w:numId="10">
    <w:abstractNumId w:val="26"/>
  </w:num>
  <w:num w:numId="11">
    <w:abstractNumId w:val="10"/>
  </w:num>
  <w:num w:numId="12">
    <w:abstractNumId w:val="5"/>
  </w:num>
  <w:num w:numId="13">
    <w:abstractNumId w:val="0"/>
  </w:num>
  <w:num w:numId="14">
    <w:abstractNumId w:val="4"/>
  </w:num>
  <w:num w:numId="15">
    <w:abstractNumId w:val="1"/>
  </w:num>
  <w:num w:numId="16">
    <w:abstractNumId w:val="34"/>
  </w:num>
  <w:num w:numId="17">
    <w:abstractNumId w:val="2"/>
  </w:num>
  <w:num w:numId="18">
    <w:abstractNumId w:val="6"/>
  </w:num>
  <w:num w:numId="19">
    <w:abstractNumId w:val="28"/>
  </w:num>
  <w:num w:numId="20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</w:num>
  <w:num w:numId="22">
    <w:abstractNumId w:val="12"/>
  </w:num>
  <w:num w:numId="23">
    <w:abstractNumId w:val="33"/>
  </w:num>
  <w:num w:numId="24">
    <w:abstractNumId w:val="39"/>
  </w:num>
  <w:num w:numId="25">
    <w:abstractNumId w:val="22"/>
  </w:num>
  <w:num w:numId="26">
    <w:abstractNumId w:val="25"/>
  </w:num>
  <w:num w:numId="27">
    <w:abstractNumId w:val="30"/>
  </w:num>
  <w:num w:numId="28">
    <w:abstractNumId w:val="14"/>
  </w:num>
  <w:num w:numId="29">
    <w:abstractNumId w:val="36"/>
  </w:num>
  <w:num w:numId="30">
    <w:abstractNumId w:val="19"/>
  </w:num>
  <w:num w:numId="31">
    <w:abstractNumId w:val="31"/>
  </w:num>
  <w:num w:numId="32">
    <w:abstractNumId w:val="35"/>
  </w:num>
  <w:num w:numId="33">
    <w:abstractNumId w:val="8"/>
  </w:num>
  <w:num w:numId="34">
    <w:abstractNumId w:val="32"/>
  </w:num>
  <w:num w:numId="35">
    <w:abstractNumId w:val="21"/>
  </w:num>
  <w:num w:numId="36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 w:numId="38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</w:num>
  <w:num w:numId="41">
    <w:abstractNumId w:val="4"/>
  </w:num>
  <w:num w:numId="42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</w:num>
  <w:num w:numId="45">
    <w:abstractNumId w:val="29"/>
  </w:num>
  <w:num w:numId="46">
    <w:abstractNumId w:val="13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5A"/>
    <w:rsid w:val="00000D45"/>
    <w:rsid w:val="00001BF0"/>
    <w:rsid w:val="000039C8"/>
    <w:rsid w:val="00014737"/>
    <w:rsid w:val="00022546"/>
    <w:rsid w:val="00026569"/>
    <w:rsid w:val="000320F0"/>
    <w:rsid w:val="00045D8D"/>
    <w:rsid w:val="0005112C"/>
    <w:rsid w:val="0006365A"/>
    <w:rsid w:val="0006440C"/>
    <w:rsid w:val="000708D1"/>
    <w:rsid w:val="000750B7"/>
    <w:rsid w:val="00077519"/>
    <w:rsid w:val="000862D7"/>
    <w:rsid w:val="000873B5"/>
    <w:rsid w:val="00093B69"/>
    <w:rsid w:val="000965A7"/>
    <w:rsid w:val="000971FB"/>
    <w:rsid w:val="000B13DC"/>
    <w:rsid w:val="000B1EB5"/>
    <w:rsid w:val="000B4CDE"/>
    <w:rsid w:val="000B7CE2"/>
    <w:rsid w:val="000C26C0"/>
    <w:rsid w:val="000C3B4C"/>
    <w:rsid w:val="000C7103"/>
    <w:rsid w:val="000D0579"/>
    <w:rsid w:val="000F5981"/>
    <w:rsid w:val="000F61BC"/>
    <w:rsid w:val="001061BB"/>
    <w:rsid w:val="001209C1"/>
    <w:rsid w:val="00122840"/>
    <w:rsid w:val="001250E1"/>
    <w:rsid w:val="00161FE2"/>
    <w:rsid w:val="00167F94"/>
    <w:rsid w:val="00190389"/>
    <w:rsid w:val="001925EF"/>
    <w:rsid w:val="00195F34"/>
    <w:rsid w:val="001A3743"/>
    <w:rsid w:val="001B35C3"/>
    <w:rsid w:val="001B6A92"/>
    <w:rsid w:val="001C6536"/>
    <w:rsid w:val="001D0CF7"/>
    <w:rsid w:val="001E0E61"/>
    <w:rsid w:val="001E442D"/>
    <w:rsid w:val="001E4CA6"/>
    <w:rsid w:val="001F0190"/>
    <w:rsid w:val="001F2763"/>
    <w:rsid w:val="001F2F99"/>
    <w:rsid w:val="001F5933"/>
    <w:rsid w:val="002051D4"/>
    <w:rsid w:val="0020648E"/>
    <w:rsid w:val="00211207"/>
    <w:rsid w:val="00216BD8"/>
    <w:rsid w:val="002179E3"/>
    <w:rsid w:val="002212AB"/>
    <w:rsid w:val="002233B5"/>
    <w:rsid w:val="00232E1D"/>
    <w:rsid w:val="00242219"/>
    <w:rsid w:val="002426CD"/>
    <w:rsid w:val="00242DD7"/>
    <w:rsid w:val="00244663"/>
    <w:rsid w:val="00260700"/>
    <w:rsid w:val="002803A1"/>
    <w:rsid w:val="002904DB"/>
    <w:rsid w:val="00293F73"/>
    <w:rsid w:val="00296B5A"/>
    <w:rsid w:val="002A324C"/>
    <w:rsid w:val="002A5F57"/>
    <w:rsid w:val="002A7020"/>
    <w:rsid w:val="002B1175"/>
    <w:rsid w:val="002C342A"/>
    <w:rsid w:val="002D7FBA"/>
    <w:rsid w:val="002E1B12"/>
    <w:rsid w:val="002E5187"/>
    <w:rsid w:val="002F5C7B"/>
    <w:rsid w:val="002F61D0"/>
    <w:rsid w:val="002F78C5"/>
    <w:rsid w:val="002F7973"/>
    <w:rsid w:val="00303350"/>
    <w:rsid w:val="0030539B"/>
    <w:rsid w:val="00305C1A"/>
    <w:rsid w:val="00321127"/>
    <w:rsid w:val="00327B6F"/>
    <w:rsid w:val="003369BB"/>
    <w:rsid w:val="003419F8"/>
    <w:rsid w:val="003467BD"/>
    <w:rsid w:val="00355B07"/>
    <w:rsid w:val="0037466B"/>
    <w:rsid w:val="00380E0E"/>
    <w:rsid w:val="00385399"/>
    <w:rsid w:val="0038666F"/>
    <w:rsid w:val="0039358D"/>
    <w:rsid w:val="003B2CB6"/>
    <w:rsid w:val="003B71DB"/>
    <w:rsid w:val="003C770B"/>
    <w:rsid w:val="003D1D36"/>
    <w:rsid w:val="003D5F6D"/>
    <w:rsid w:val="003E6123"/>
    <w:rsid w:val="003E6859"/>
    <w:rsid w:val="003F044B"/>
    <w:rsid w:val="003F2433"/>
    <w:rsid w:val="00404416"/>
    <w:rsid w:val="00411205"/>
    <w:rsid w:val="00412367"/>
    <w:rsid w:val="004140BB"/>
    <w:rsid w:val="00420533"/>
    <w:rsid w:val="00423055"/>
    <w:rsid w:val="004260C2"/>
    <w:rsid w:val="004303E5"/>
    <w:rsid w:val="0043700F"/>
    <w:rsid w:val="004458BB"/>
    <w:rsid w:val="00454D0C"/>
    <w:rsid w:val="00457886"/>
    <w:rsid w:val="00472651"/>
    <w:rsid w:val="00481C12"/>
    <w:rsid w:val="00483E1D"/>
    <w:rsid w:val="004935AB"/>
    <w:rsid w:val="0049467C"/>
    <w:rsid w:val="0049784D"/>
    <w:rsid w:val="004A49E7"/>
    <w:rsid w:val="004A6AC2"/>
    <w:rsid w:val="004B4C23"/>
    <w:rsid w:val="004B6160"/>
    <w:rsid w:val="004C226A"/>
    <w:rsid w:val="004C4FC4"/>
    <w:rsid w:val="004C6193"/>
    <w:rsid w:val="004D38F4"/>
    <w:rsid w:val="004E3BC7"/>
    <w:rsid w:val="004E3DF4"/>
    <w:rsid w:val="004E7CAE"/>
    <w:rsid w:val="004F3A3F"/>
    <w:rsid w:val="004F41F5"/>
    <w:rsid w:val="005032E6"/>
    <w:rsid w:val="005104F7"/>
    <w:rsid w:val="0051208A"/>
    <w:rsid w:val="005145FC"/>
    <w:rsid w:val="005222FC"/>
    <w:rsid w:val="00543CE7"/>
    <w:rsid w:val="00550F88"/>
    <w:rsid w:val="00564E4C"/>
    <w:rsid w:val="00581450"/>
    <w:rsid w:val="005A6750"/>
    <w:rsid w:val="005D550E"/>
    <w:rsid w:val="005D5D8E"/>
    <w:rsid w:val="005D7BA8"/>
    <w:rsid w:val="005F0E60"/>
    <w:rsid w:val="005F1168"/>
    <w:rsid w:val="005F3E5C"/>
    <w:rsid w:val="005F5162"/>
    <w:rsid w:val="005F61D9"/>
    <w:rsid w:val="0060499B"/>
    <w:rsid w:val="00607924"/>
    <w:rsid w:val="00607B27"/>
    <w:rsid w:val="0061113E"/>
    <w:rsid w:val="00611A4E"/>
    <w:rsid w:val="00621E48"/>
    <w:rsid w:val="006603E8"/>
    <w:rsid w:val="0066073D"/>
    <w:rsid w:val="00661110"/>
    <w:rsid w:val="00663FAB"/>
    <w:rsid w:val="00675D47"/>
    <w:rsid w:val="0068359C"/>
    <w:rsid w:val="006870A8"/>
    <w:rsid w:val="006B1CAA"/>
    <w:rsid w:val="006D0B0B"/>
    <w:rsid w:val="006D388E"/>
    <w:rsid w:val="00700128"/>
    <w:rsid w:val="00716AB2"/>
    <w:rsid w:val="00723B31"/>
    <w:rsid w:val="007309B9"/>
    <w:rsid w:val="00740FBD"/>
    <w:rsid w:val="0074622A"/>
    <w:rsid w:val="00751012"/>
    <w:rsid w:val="007A6713"/>
    <w:rsid w:val="007B0F34"/>
    <w:rsid w:val="007B2E46"/>
    <w:rsid w:val="007B468F"/>
    <w:rsid w:val="007B5960"/>
    <w:rsid w:val="007B5EB2"/>
    <w:rsid w:val="007C0A95"/>
    <w:rsid w:val="007C2557"/>
    <w:rsid w:val="007C4F6A"/>
    <w:rsid w:val="007C63A7"/>
    <w:rsid w:val="007D15CB"/>
    <w:rsid w:val="007D40BA"/>
    <w:rsid w:val="007E4C03"/>
    <w:rsid w:val="007F6096"/>
    <w:rsid w:val="0080572F"/>
    <w:rsid w:val="00816A33"/>
    <w:rsid w:val="008171AC"/>
    <w:rsid w:val="008234A1"/>
    <w:rsid w:val="00834637"/>
    <w:rsid w:val="008424F3"/>
    <w:rsid w:val="008556BC"/>
    <w:rsid w:val="008604EF"/>
    <w:rsid w:val="00860626"/>
    <w:rsid w:val="008647CF"/>
    <w:rsid w:val="00874E41"/>
    <w:rsid w:val="0087748F"/>
    <w:rsid w:val="00882DEC"/>
    <w:rsid w:val="008C5019"/>
    <w:rsid w:val="008D0342"/>
    <w:rsid w:val="008D3EB2"/>
    <w:rsid w:val="008D6CCD"/>
    <w:rsid w:val="008E786B"/>
    <w:rsid w:val="008F38C8"/>
    <w:rsid w:val="009015B5"/>
    <w:rsid w:val="00904131"/>
    <w:rsid w:val="009050CD"/>
    <w:rsid w:val="00916054"/>
    <w:rsid w:val="00932542"/>
    <w:rsid w:val="00945FFE"/>
    <w:rsid w:val="0094799E"/>
    <w:rsid w:val="00950D92"/>
    <w:rsid w:val="009531FA"/>
    <w:rsid w:val="0096425A"/>
    <w:rsid w:val="0097120E"/>
    <w:rsid w:val="00972C5B"/>
    <w:rsid w:val="00975BEA"/>
    <w:rsid w:val="00996C98"/>
    <w:rsid w:val="009B28BE"/>
    <w:rsid w:val="009B36EF"/>
    <w:rsid w:val="009C2FE9"/>
    <w:rsid w:val="009D39F3"/>
    <w:rsid w:val="009E5515"/>
    <w:rsid w:val="009E7C29"/>
    <w:rsid w:val="00A0367C"/>
    <w:rsid w:val="00A0405A"/>
    <w:rsid w:val="00A07D0E"/>
    <w:rsid w:val="00A116A4"/>
    <w:rsid w:val="00A151FB"/>
    <w:rsid w:val="00A15F14"/>
    <w:rsid w:val="00A20EBC"/>
    <w:rsid w:val="00A376D4"/>
    <w:rsid w:val="00A651FF"/>
    <w:rsid w:val="00A7047A"/>
    <w:rsid w:val="00A707EF"/>
    <w:rsid w:val="00A73B73"/>
    <w:rsid w:val="00A75EDC"/>
    <w:rsid w:val="00AA3AD5"/>
    <w:rsid w:val="00AA7B08"/>
    <w:rsid w:val="00AB1385"/>
    <w:rsid w:val="00AF00E5"/>
    <w:rsid w:val="00AF0CFB"/>
    <w:rsid w:val="00AF4B76"/>
    <w:rsid w:val="00B01D62"/>
    <w:rsid w:val="00B03C0A"/>
    <w:rsid w:val="00B105F9"/>
    <w:rsid w:val="00B20595"/>
    <w:rsid w:val="00B24D81"/>
    <w:rsid w:val="00B254E8"/>
    <w:rsid w:val="00B41D71"/>
    <w:rsid w:val="00B6018F"/>
    <w:rsid w:val="00B86159"/>
    <w:rsid w:val="00BA3BFD"/>
    <w:rsid w:val="00BB69D2"/>
    <w:rsid w:val="00BC3DDC"/>
    <w:rsid w:val="00BD0355"/>
    <w:rsid w:val="00BD0AFD"/>
    <w:rsid w:val="00BD10F5"/>
    <w:rsid w:val="00BE4A82"/>
    <w:rsid w:val="00BE6B58"/>
    <w:rsid w:val="00BF17BB"/>
    <w:rsid w:val="00BF6DD8"/>
    <w:rsid w:val="00BF730D"/>
    <w:rsid w:val="00C12F48"/>
    <w:rsid w:val="00C21552"/>
    <w:rsid w:val="00C224C7"/>
    <w:rsid w:val="00C25096"/>
    <w:rsid w:val="00C26CEE"/>
    <w:rsid w:val="00C3067D"/>
    <w:rsid w:val="00C34337"/>
    <w:rsid w:val="00C37FEB"/>
    <w:rsid w:val="00C44E59"/>
    <w:rsid w:val="00C507FE"/>
    <w:rsid w:val="00C52B21"/>
    <w:rsid w:val="00C64A62"/>
    <w:rsid w:val="00C6545C"/>
    <w:rsid w:val="00C72317"/>
    <w:rsid w:val="00C74298"/>
    <w:rsid w:val="00C803B8"/>
    <w:rsid w:val="00C95871"/>
    <w:rsid w:val="00CA2A9A"/>
    <w:rsid w:val="00CA6974"/>
    <w:rsid w:val="00CA73CE"/>
    <w:rsid w:val="00CA7D9A"/>
    <w:rsid w:val="00CB51C7"/>
    <w:rsid w:val="00CD194A"/>
    <w:rsid w:val="00CD38B3"/>
    <w:rsid w:val="00CF1EDB"/>
    <w:rsid w:val="00CF32B1"/>
    <w:rsid w:val="00CF5915"/>
    <w:rsid w:val="00D01032"/>
    <w:rsid w:val="00D375B2"/>
    <w:rsid w:val="00D37E4D"/>
    <w:rsid w:val="00D42200"/>
    <w:rsid w:val="00D43617"/>
    <w:rsid w:val="00D45C4D"/>
    <w:rsid w:val="00D534E4"/>
    <w:rsid w:val="00D54F0C"/>
    <w:rsid w:val="00D55DDC"/>
    <w:rsid w:val="00D64738"/>
    <w:rsid w:val="00D72564"/>
    <w:rsid w:val="00D77D7D"/>
    <w:rsid w:val="00D84808"/>
    <w:rsid w:val="00D923D6"/>
    <w:rsid w:val="00DB0D89"/>
    <w:rsid w:val="00DC2096"/>
    <w:rsid w:val="00DD281B"/>
    <w:rsid w:val="00DE121E"/>
    <w:rsid w:val="00E03E6F"/>
    <w:rsid w:val="00E042C3"/>
    <w:rsid w:val="00E07C3C"/>
    <w:rsid w:val="00E155BE"/>
    <w:rsid w:val="00E31537"/>
    <w:rsid w:val="00E329F7"/>
    <w:rsid w:val="00E33C70"/>
    <w:rsid w:val="00E46741"/>
    <w:rsid w:val="00E56B1C"/>
    <w:rsid w:val="00E72DC0"/>
    <w:rsid w:val="00E77D00"/>
    <w:rsid w:val="00E8172B"/>
    <w:rsid w:val="00EA5541"/>
    <w:rsid w:val="00EB3077"/>
    <w:rsid w:val="00EB3823"/>
    <w:rsid w:val="00EC3D8E"/>
    <w:rsid w:val="00ED291E"/>
    <w:rsid w:val="00EE2D21"/>
    <w:rsid w:val="00EE5643"/>
    <w:rsid w:val="00EF15E1"/>
    <w:rsid w:val="00F04586"/>
    <w:rsid w:val="00F47B3C"/>
    <w:rsid w:val="00F54D77"/>
    <w:rsid w:val="00F650CF"/>
    <w:rsid w:val="00F70031"/>
    <w:rsid w:val="00F85E0A"/>
    <w:rsid w:val="00F902B5"/>
    <w:rsid w:val="00FB1EAF"/>
    <w:rsid w:val="00FC1995"/>
    <w:rsid w:val="00FC2E32"/>
    <w:rsid w:val="00FC324C"/>
    <w:rsid w:val="00FC33E5"/>
    <w:rsid w:val="00FD2476"/>
    <w:rsid w:val="00FD3BAD"/>
    <w:rsid w:val="00FE0529"/>
    <w:rsid w:val="00FE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07D0E"/>
    <w:rPr>
      <w:rFonts w:ascii="Calibri" w:hAnsi="Calibri" w:cs="Arial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2E1B12"/>
    <w:pPr>
      <w:keepNext/>
      <w:spacing w:before="240" w:after="60"/>
      <w:outlineLvl w:val="0"/>
    </w:pPr>
    <w:rPr>
      <w:rFonts w:ascii="Cambria" w:eastAsia="MS Gothic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C224C7"/>
    <w:pPr>
      <w:keepNext/>
      <w:keepLines/>
      <w:spacing w:before="200"/>
      <w:outlineLvl w:val="1"/>
    </w:pPr>
    <w:rPr>
      <w:rFonts w:eastAsia="MS Gothic" w:cs="Times New Roman"/>
      <w:b/>
      <w:bCs/>
      <w:caps/>
      <w:color w:val="4F81BD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C224C7"/>
    <w:pPr>
      <w:keepNext/>
      <w:keepLines/>
      <w:tabs>
        <w:tab w:val="left" w:pos="1133"/>
      </w:tabs>
      <w:spacing w:before="200"/>
      <w:outlineLvl w:val="2"/>
    </w:pPr>
    <w:rPr>
      <w:rFonts w:eastAsia="MS Gothic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uiPriority w:val="99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customStyle="1" w:styleId="ColorfulList-Accent11">
    <w:name w:val="Colorful List - Accent 11"/>
    <w:basedOn w:val="Normal"/>
    <w:uiPriority w:val="99"/>
    <w:qFormat/>
    <w:rsid w:val="00A07D0E"/>
    <w:pPr>
      <w:numPr>
        <w:numId w:val="47"/>
      </w:numPr>
    </w:pPr>
    <w:rPr>
      <w:rFonts w:cs="Times New Roman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ColorfulList-Accent11"/>
    <w:uiPriority w:val="99"/>
    <w:rsid w:val="00DE121E"/>
    <w:pPr>
      <w:numPr>
        <w:numId w:val="8"/>
      </w:numPr>
      <w:jc w:val="both"/>
    </w:pPr>
    <w:rPr>
      <w:rFonts w:cs="Arial"/>
      <w:i/>
      <w:iCs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17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character" w:customStyle="1" w:styleId="Heading1Char">
    <w:name w:val="Heading 1 Char"/>
    <w:link w:val="Heading1"/>
    <w:rsid w:val="002E1B12"/>
    <w:rPr>
      <w:rFonts w:ascii="Cambria" w:eastAsia="MS Gothic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rsid w:val="00C224C7"/>
    <w:rPr>
      <w:rFonts w:ascii="Calibri" w:eastAsia="MS Gothic" w:hAnsi="Calibri" w:cs="Times New Roman"/>
      <w:b/>
      <w:bCs/>
      <w:caps/>
      <w:color w:val="4F81BD"/>
      <w:sz w:val="28"/>
      <w:szCs w:val="28"/>
      <w:lang w:val="en-US" w:eastAsia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7B5EB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qFormat/>
    <w:locked/>
    <w:rsid w:val="007B5EB2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locked/>
    <w:rsid w:val="007B5EB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7B5EB2"/>
    <w:pPr>
      <w:spacing w:after="100" w:line="276" w:lineRule="auto"/>
      <w:ind w:left="440"/>
    </w:pPr>
    <w:rPr>
      <w:rFonts w:eastAsia="MS Mincho" w:cs="Times New Roman"/>
      <w:sz w:val="22"/>
      <w:szCs w:val="22"/>
      <w:lang w:eastAsia="ja-JP"/>
    </w:rPr>
  </w:style>
  <w:style w:type="character" w:customStyle="1" w:styleId="Heading3Char">
    <w:name w:val="Heading 3 Char"/>
    <w:link w:val="Heading3"/>
    <w:rsid w:val="00C224C7"/>
    <w:rPr>
      <w:rFonts w:ascii="Calibri" w:eastAsia="MS Gothic" w:hAnsi="Calibri" w:cs="Times New Roman"/>
      <w:b/>
      <w:bCs/>
      <w:color w:val="4F81BD"/>
      <w:lang w:val="en-US" w:eastAsia="en-US"/>
    </w:rPr>
  </w:style>
  <w:style w:type="table" w:styleId="TableGrid">
    <w:name w:val="Table Grid"/>
    <w:basedOn w:val="TableNormal"/>
    <w:locked/>
    <w:rsid w:val="001B35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2">
    <w:name w:val="Medium Grid 3 Accent 2"/>
    <w:basedOn w:val="TableNormal"/>
    <w:uiPriority w:val="60"/>
    <w:rsid w:val="001B35C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07D0E"/>
    <w:rPr>
      <w:rFonts w:ascii="Calibri" w:hAnsi="Calibri" w:cs="Arial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2E1B12"/>
    <w:pPr>
      <w:keepNext/>
      <w:spacing w:before="240" w:after="60"/>
      <w:outlineLvl w:val="0"/>
    </w:pPr>
    <w:rPr>
      <w:rFonts w:ascii="Cambria" w:eastAsia="MS Gothic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C224C7"/>
    <w:pPr>
      <w:keepNext/>
      <w:keepLines/>
      <w:spacing w:before="200"/>
      <w:outlineLvl w:val="1"/>
    </w:pPr>
    <w:rPr>
      <w:rFonts w:eastAsia="MS Gothic" w:cs="Times New Roman"/>
      <w:b/>
      <w:bCs/>
      <w:caps/>
      <w:color w:val="4F81BD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C224C7"/>
    <w:pPr>
      <w:keepNext/>
      <w:keepLines/>
      <w:tabs>
        <w:tab w:val="left" w:pos="1133"/>
      </w:tabs>
      <w:spacing w:before="200"/>
      <w:outlineLvl w:val="2"/>
    </w:pPr>
    <w:rPr>
      <w:rFonts w:eastAsia="MS Gothic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uiPriority w:val="99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customStyle="1" w:styleId="ColorfulList-Accent11">
    <w:name w:val="Colorful List - Accent 11"/>
    <w:basedOn w:val="Normal"/>
    <w:uiPriority w:val="99"/>
    <w:qFormat/>
    <w:rsid w:val="00A07D0E"/>
    <w:pPr>
      <w:numPr>
        <w:numId w:val="47"/>
      </w:numPr>
    </w:pPr>
    <w:rPr>
      <w:rFonts w:cs="Times New Roman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ColorfulList-Accent11"/>
    <w:uiPriority w:val="99"/>
    <w:rsid w:val="00DE121E"/>
    <w:pPr>
      <w:numPr>
        <w:numId w:val="8"/>
      </w:numPr>
      <w:jc w:val="both"/>
    </w:pPr>
    <w:rPr>
      <w:rFonts w:cs="Arial"/>
      <w:i/>
      <w:iCs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17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character" w:customStyle="1" w:styleId="Heading1Char">
    <w:name w:val="Heading 1 Char"/>
    <w:link w:val="Heading1"/>
    <w:rsid w:val="002E1B12"/>
    <w:rPr>
      <w:rFonts w:ascii="Cambria" w:eastAsia="MS Gothic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rsid w:val="00C224C7"/>
    <w:rPr>
      <w:rFonts w:ascii="Calibri" w:eastAsia="MS Gothic" w:hAnsi="Calibri" w:cs="Times New Roman"/>
      <w:b/>
      <w:bCs/>
      <w:caps/>
      <w:color w:val="4F81BD"/>
      <w:sz w:val="28"/>
      <w:szCs w:val="28"/>
      <w:lang w:val="en-US" w:eastAsia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7B5EB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qFormat/>
    <w:locked/>
    <w:rsid w:val="007B5EB2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locked/>
    <w:rsid w:val="007B5EB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7B5EB2"/>
    <w:pPr>
      <w:spacing w:after="100" w:line="276" w:lineRule="auto"/>
      <w:ind w:left="440"/>
    </w:pPr>
    <w:rPr>
      <w:rFonts w:eastAsia="MS Mincho" w:cs="Times New Roman"/>
      <w:sz w:val="22"/>
      <w:szCs w:val="22"/>
      <w:lang w:eastAsia="ja-JP"/>
    </w:rPr>
  </w:style>
  <w:style w:type="character" w:customStyle="1" w:styleId="Heading3Char">
    <w:name w:val="Heading 3 Char"/>
    <w:link w:val="Heading3"/>
    <w:rsid w:val="00C224C7"/>
    <w:rPr>
      <w:rFonts w:ascii="Calibri" w:eastAsia="MS Gothic" w:hAnsi="Calibri" w:cs="Times New Roman"/>
      <w:b/>
      <w:bCs/>
      <w:color w:val="4F81BD"/>
      <w:lang w:val="en-US" w:eastAsia="en-US"/>
    </w:rPr>
  </w:style>
  <w:style w:type="table" w:styleId="TableGrid">
    <w:name w:val="Table Grid"/>
    <w:basedOn w:val="TableNormal"/>
    <w:locked/>
    <w:rsid w:val="001B35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2">
    <w:name w:val="Medium Grid 3 Accent 2"/>
    <w:basedOn w:val="TableNormal"/>
    <w:uiPriority w:val="60"/>
    <w:rsid w:val="001B35C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ail\Desktop\tech_briefing_form%20-%20Cop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4DB28-5A92-4F79-A4D9-3A22FF250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tech_briefing_form - Copy</Template>
  <TotalTime>1</TotalTime>
  <Pages>2</Pages>
  <Words>227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Microsoft Corporation</Company>
  <LinksUpToDate>false</LinksUpToDate>
  <CharactersWithSpaces>1362</CharactersWithSpaces>
  <SharedDoc>false</SharedDoc>
  <HLinks>
    <vt:vector size="6" baseType="variant">
      <vt:variant>
        <vt:i4>76</vt:i4>
      </vt:variant>
      <vt:variant>
        <vt:i4>0</vt:i4>
      </vt:variant>
      <vt:variant>
        <vt:i4>0</vt:i4>
      </vt:variant>
      <vt:variant>
        <vt:i4>5</vt:i4>
      </vt:variant>
      <vt:variant>
        <vt:lpwstr>mailto:info@alchemyworx.com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Jonathan Grail</dc:creator>
  <cp:lastModifiedBy>crollinson</cp:lastModifiedBy>
  <cp:revision>3</cp:revision>
  <cp:lastPrinted>2011-06-02T17:25:00Z</cp:lastPrinted>
  <dcterms:created xsi:type="dcterms:W3CDTF">2013-03-12T16:28:00Z</dcterms:created>
  <dcterms:modified xsi:type="dcterms:W3CDTF">2013-03-12T16:29:00Z</dcterms:modified>
</cp:coreProperties>
</file>