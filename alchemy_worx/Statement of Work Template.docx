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60E" w:rsidRDefault="004C060E" w:rsidP="00555E2C"/>
    <w:p w:rsidR="00CF071F" w:rsidRPr="00851D03" w:rsidRDefault="00CF071F" w:rsidP="00555E2C"/>
    <w:p w:rsidR="004C060E" w:rsidRPr="007F6727" w:rsidRDefault="00A447FC" w:rsidP="007F6727">
      <w:pPr>
        <w:pStyle w:val="Heading1"/>
      </w:pPr>
      <w:sdt>
        <w:sdtPr>
          <w:alias w:val="Title"/>
          <w:id w:val="14700071"/>
          <w:showingPlcHdr/>
          <w:dataBinding w:prefixMappings="xmlns:ns0='http://schemas.openxmlformats.org/package/2006/metadata/core-properties' xmlns:ns1='http://purl.org/dc/elements/1.1/'" w:xpath="/ns0:coreProperties[1]/ns1:title[1]" w:storeItemID="{6C3C8BC8-F283-45AE-878A-BAB7291924A1}"/>
          <w:text/>
        </w:sdtPr>
        <w:sdtEndPr/>
        <w:sdtContent>
          <w:r>
            <w:t xml:space="preserve">     </w:t>
          </w:r>
        </w:sdtContent>
      </w:sdt>
    </w:p>
    <w:sdt>
      <w:sdtPr>
        <w:rPr>
          <w:b/>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4C060E" w:rsidRPr="00A35384" w:rsidRDefault="00522336" w:rsidP="00851D03">
          <w:pPr>
            <w:jc w:val="center"/>
            <w:rPr>
              <w:b/>
            </w:rPr>
          </w:pPr>
          <w:r>
            <w:rPr>
              <w:b/>
            </w:rPr>
            <w:t xml:space="preserve">Prepared for </w:t>
          </w:r>
        </w:p>
      </w:sdtContent>
    </w:sdt>
    <w:p w:rsidR="002738AC" w:rsidRPr="00851D03" w:rsidRDefault="0029199F" w:rsidP="00CF071F">
      <w:pPr>
        <w:jc w:val="center"/>
      </w:pPr>
      <w:r w:rsidRPr="00851D03">
        <w:rPr>
          <w:noProof/>
        </w:rPr>
        <w:drawing>
          <wp:inline distT="0" distB="0" distL="0" distR="0" wp14:anchorId="0A255CAA" wp14:editId="5660ACCA">
            <wp:extent cx="4305300" cy="4305300"/>
            <wp:effectExtent l="0" t="0" r="0" b="0"/>
            <wp:docPr id="2" name="Picture 1" descr="newb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biz.jpg"/>
                    <pic:cNvPicPr/>
                  </pic:nvPicPr>
                  <pic:blipFill>
                    <a:blip r:embed="rId10" cstate="print"/>
                    <a:stretch>
                      <a:fillRect/>
                    </a:stretch>
                  </pic:blipFill>
                  <pic:spPr>
                    <a:xfrm>
                      <a:off x="0" y="0"/>
                      <a:ext cx="4307727" cy="4307727"/>
                    </a:xfrm>
                    <a:prstGeom prst="rect">
                      <a:avLst/>
                    </a:prstGeom>
                  </pic:spPr>
                </pic:pic>
              </a:graphicData>
            </a:graphic>
          </wp:inline>
        </w:drawing>
      </w:r>
    </w:p>
    <w:tbl>
      <w:tblPr>
        <w:tblStyle w:val="TableGrid"/>
        <w:tblW w:w="9639" w:type="dxa"/>
        <w:tblInd w:w="108" w:type="dxa"/>
        <w:tblLayout w:type="fixed"/>
        <w:tblCellMar>
          <w:top w:w="28" w:type="dxa"/>
          <w:bottom w:w="28" w:type="dxa"/>
        </w:tblCellMar>
        <w:tblLook w:val="04A0" w:firstRow="1" w:lastRow="0" w:firstColumn="1" w:lastColumn="0" w:noHBand="0" w:noVBand="1"/>
      </w:tblPr>
      <w:tblGrid>
        <w:gridCol w:w="3453"/>
        <w:gridCol w:w="6186"/>
      </w:tblGrid>
      <w:tr w:rsidR="002738AC" w:rsidRPr="00851D03" w:rsidTr="007D5E1C">
        <w:tc>
          <w:tcPr>
            <w:tcW w:w="3402" w:type="dxa"/>
            <w:shd w:val="clear" w:color="auto" w:fill="D9D9D9" w:themeFill="background1" w:themeFillShade="D9"/>
            <w:vAlign w:val="center"/>
          </w:tcPr>
          <w:p w:rsidR="002738AC" w:rsidRPr="0092252C" w:rsidRDefault="002738AC" w:rsidP="00851D03">
            <w:pPr>
              <w:jc w:val="center"/>
              <w:rPr>
                <w:rStyle w:val="Strong"/>
              </w:rPr>
            </w:pPr>
            <w:r w:rsidRPr="0092252C">
              <w:rPr>
                <w:rStyle w:val="Strong"/>
              </w:rPr>
              <w:t>Date</w:t>
            </w:r>
          </w:p>
        </w:tc>
        <w:tc>
          <w:tcPr>
            <w:tcW w:w="6095" w:type="dxa"/>
            <w:shd w:val="clear" w:color="auto" w:fill="D9D9D9" w:themeFill="background1" w:themeFillShade="D9"/>
          </w:tcPr>
          <w:p w:rsidR="002738AC" w:rsidRPr="0092252C" w:rsidRDefault="002738AC" w:rsidP="00851D03">
            <w:pPr>
              <w:jc w:val="center"/>
              <w:rPr>
                <w:rStyle w:val="Strong"/>
              </w:rPr>
            </w:pPr>
            <w:r w:rsidRPr="0092252C">
              <w:rPr>
                <w:rStyle w:val="Strong"/>
              </w:rPr>
              <w:t>Order / Proposal Number</w:t>
            </w:r>
          </w:p>
        </w:tc>
      </w:tr>
      <w:tr w:rsidR="002738AC" w:rsidRPr="00851D03" w:rsidTr="007D5E1C">
        <w:tc>
          <w:tcPr>
            <w:tcW w:w="3402" w:type="dxa"/>
            <w:vAlign w:val="center"/>
          </w:tcPr>
          <w:p w:rsidR="002738AC" w:rsidRPr="00851D03" w:rsidRDefault="002738AC" w:rsidP="00851D03">
            <w:pPr>
              <w:jc w:val="center"/>
            </w:pPr>
          </w:p>
        </w:tc>
        <w:tc>
          <w:tcPr>
            <w:tcW w:w="6095" w:type="dxa"/>
          </w:tcPr>
          <w:p w:rsidR="002738AC" w:rsidRPr="00851D03" w:rsidRDefault="002738AC" w:rsidP="00851D03">
            <w:pPr>
              <w:jc w:val="center"/>
            </w:pPr>
          </w:p>
        </w:tc>
      </w:tr>
    </w:tbl>
    <w:p w:rsidR="0029199F" w:rsidRPr="00851D03" w:rsidRDefault="0029199F" w:rsidP="00851D03"/>
    <w:p w:rsidR="0029199F" w:rsidRPr="00851D03" w:rsidRDefault="0029199F" w:rsidP="00851D03">
      <w:r w:rsidRPr="00851D03">
        <w:br w:type="page"/>
      </w:r>
    </w:p>
    <w:p w:rsidR="00F16679" w:rsidRPr="00851D03" w:rsidRDefault="00846D0B" w:rsidP="0092252C">
      <w:pPr>
        <w:pStyle w:val="Heading3"/>
      </w:pPr>
      <w:r w:rsidRPr="00851D03">
        <w:lastRenderedPageBreak/>
        <w:t>Customer Details:</w:t>
      </w:r>
    </w:p>
    <w:tbl>
      <w:tblPr>
        <w:tblStyle w:val="TableGrid"/>
        <w:tblW w:w="9639" w:type="dxa"/>
        <w:tblInd w:w="108" w:type="dxa"/>
        <w:tblLook w:val="04A0" w:firstRow="1" w:lastRow="0" w:firstColumn="1" w:lastColumn="0" w:noHBand="0" w:noVBand="1"/>
      </w:tblPr>
      <w:tblGrid>
        <w:gridCol w:w="3330"/>
        <w:gridCol w:w="6309"/>
      </w:tblGrid>
      <w:tr w:rsidR="002738AC" w:rsidRPr="00851D03" w:rsidTr="007D5E1C">
        <w:trPr>
          <w:trHeight w:val="291"/>
        </w:trPr>
        <w:tc>
          <w:tcPr>
            <w:tcW w:w="3402" w:type="dxa"/>
            <w:shd w:val="clear" w:color="auto" w:fill="D9D9D9" w:themeFill="background1" w:themeFillShade="D9"/>
          </w:tcPr>
          <w:p w:rsidR="002738AC" w:rsidRPr="0092252C" w:rsidRDefault="002738AC" w:rsidP="0092252C">
            <w:r w:rsidRPr="0092252C">
              <w:t>Company Name</w:t>
            </w:r>
          </w:p>
        </w:tc>
        <w:tc>
          <w:tcPr>
            <w:tcW w:w="6521" w:type="dxa"/>
          </w:tcPr>
          <w:p w:rsidR="002738AC" w:rsidRPr="00851D03" w:rsidRDefault="002738AC" w:rsidP="00851D03"/>
        </w:tc>
      </w:tr>
      <w:tr w:rsidR="002738AC" w:rsidRPr="00851D03" w:rsidTr="007D5E1C">
        <w:trPr>
          <w:trHeight w:val="291"/>
        </w:trPr>
        <w:tc>
          <w:tcPr>
            <w:tcW w:w="3402" w:type="dxa"/>
            <w:shd w:val="clear" w:color="auto" w:fill="D9D9D9" w:themeFill="background1" w:themeFillShade="D9"/>
          </w:tcPr>
          <w:p w:rsidR="002738AC" w:rsidRPr="0092252C" w:rsidRDefault="002738AC" w:rsidP="0092252C">
            <w:r w:rsidRPr="0092252C">
              <w:t>Company Address</w:t>
            </w:r>
          </w:p>
        </w:tc>
        <w:tc>
          <w:tcPr>
            <w:tcW w:w="6521" w:type="dxa"/>
          </w:tcPr>
          <w:p w:rsidR="002738AC" w:rsidRPr="00851D03" w:rsidRDefault="002738AC" w:rsidP="00851D03"/>
        </w:tc>
      </w:tr>
      <w:tr w:rsidR="002738AC" w:rsidRPr="00851D03" w:rsidTr="007D5E1C">
        <w:trPr>
          <w:trHeight w:val="291"/>
        </w:trPr>
        <w:tc>
          <w:tcPr>
            <w:tcW w:w="3402" w:type="dxa"/>
            <w:shd w:val="clear" w:color="auto" w:fill="D9D9D9" w:themeFill="background1" w:themeFillShade="D9"/>
          </w:tcPr>
          <w:p w:rsidR="002738AC" w:rsidRPr="0092252C" w:rsidRDefault="002738AC" w:rsidP="0092252C">
            <w:r w:rsidRPr="0092252C">
              <w:t>Client Name</w:t>
            </w:r>
          </w:p>
        </w:tc>
        <w:tc>
          <w:tcPr>
            <w:tcW w:w="6521" w:type="dxa"/>
          </w:tcPr>
          <w:p w:rsidR="002738AC" w:rsidRPr="00851D03" w:rsidRDefault="002738AC" w:rsidP="00851D03"/>
        </w:tc>
      </w:tr>
      <w:tr w:rsidR="002738AC" w:rsidRPr="00851D03" w:rsidTr="007D5E1C">
        <w:trPr>
          <w:trHeight w:val="276"/>
        </w:trPr>
        <w:tc>
          <w:tcPr>
            <w:tcW w:w="3402" w:type="dxa"/>
            <w:shd w:val="clear" w:color="auto" w:fill="D9D9D9" w:themeFill="background1" w:themeFillShade="D9"/>
          </w:tcPr>
          <w:p w:rsidR="002738AC" w:rsidRPr="0092252C" w:rsidRDefault="002738AC" w:rsidP="0092252C">
            <w:r w:rsidRPr="0092252C">
              <w:t>Client Position</w:t>
            </w:r>
          </w:p>
        </w:tc>
        <w:tc>
          <w:tcPr>
            <w:tcW w:w="6521" w:type="dxa"/>
          </w:tcPr>
          <w:p w:rsidR="002738AC" w:rsidRPr="00851D03" w:rsidRDefault="002738AC" w:rsidP="00851D03"/>
        </w:tc>
      </w:tr>
      <w:tr w:rsidR="002738AC" w:rsidRPr="00851D03" w:rsidTr="007D5E1C">
        <w:trPr>
          <w:trHeight w:val="276"/>
        </w:trPr>
        <w:tc>
          <w:tcPr>
            <w:tcW w:w="3402" w:type="dxa"/>
            <w:shd w:val="clear" w:color="auto" w:fill="D9D9D9" w:themeFill="background1" w:themeFillShade="D9"/>
          </w:tcPr>
          <w:p w:rsidR="002738AC" w:rsidRPr="0092252C" w:rsidRDefault="002738AC" w:rsidP="0092252C">
            <w:r w:rsidRPr="0092252C">
              <w:t>Client Telephone Number</w:t>
            </w:r>
          </w:p>
        </w:tc>
        <w:tc>
          <w:tcPr>
            <w:tcW w:w="6521" w:type="dxa"/>
          </w:tcPr>
          <w:p w:rsidR="002738AC" w:rsidRPr="00851D03" w:rsidRDefault="002738AC" w:rsidP="00851D03"/>
        </w:tc>
      </w:tr>
      <w:tr w:rsidR="002738AC" w:rsidRPr="00851D03" w:rsidTr="007D5E1C">
        <w:trPr>
          <w:trHeight w:val="276"/>
        </w:trPr>
        <w:tc>
          <w:tcPr>
            <w:tcW w:w="3402" w:type="dxa"/>
            <w:shd w:val="clear" w:color="auto" w:fill="D9D9D9" w:themeFill="background1" w:themeFillShade="D9"/>
          </w:tcPr>
          <w:p w:rsidR="002738AC" w:rsidRPr="0092252C" w:rsidRDefault="002738AC" w:rsidP="0092252C">
            <w:r w:rsidRPr="0092252C">
              <w:t>Client Email</w:t>
            </w:r>
          </w:p>
        </w:tc>
        <w:tc>
          <w:tcPr>
            <w:tcW w:w="6521" w:type="dxa"/>
          </w:tcPr>
          <w:p w:rsidR="002738AC" w:rsidRPr="00851D03" w:rsidRDefault="002738AC" w:rsidP="00851D03"/>
        </w:tc>
      </w:tr>
    </w:tbl>
    <w:p w:rsidR="002738AC" w:rsidRPr="00851D03" w:rsidRDefault="002738AC" w:rsidP="0092252C">
      <w:pPr>
        <w:pStyle w:val="Heading3"/>
      </w:pPr>
      <w:r w:rsidRPr="00851D03">
        <w:t>Alch</w:t>
      </w:r>
      <w:r w:rsidR="00265597" w:rsidRPr="00851D03">
        <w:t>emy Worx Sales Contact Details:</w:t>
      </w:r>
    </w:p>
    <w:tbl>
      <w:tblPr>
        <w:tblStyle w:val="TableGrid"/>
        <w:tblW w:w="9639" w:type="dxa"/>
        <w:tblInd w:w="108" w:type="dxa"/>
        <w:tblLook w:val="04A0" w:firstRow="1" w:lastRow="0" w:firstColumn="1" w:lastColumn="0" w:noHBand="0" w:noVBand="1"/>
      </w:tblPr>
      <w:tblGrid>
        <w:gridCol w:w="3330"/>
        <w:gridCol w:w="6309"/>
      </w:tblGrid>
      <w:tr w:rsidR="002738AC" w:rsidRPr="00851D03" w:rsidTr="007D5E1C">
        <w:trPr>
          <w:trHeight w:val="291"/>
        </w:trPr>
        <w:tc>
          <w:tcPr>
            <w:tcW w:w="3402" w:type="dxa"/>
            <w:shd w:val="clear" w:color="auto" w:fill="D9D9D9" w:themeFill="background1" w:themeFillShade="D9"/>
          </w:tcPr>
          <w:p w:rsidR="002738AC" w:rsidRPr="00851D03" w:rsidRDefault="002738AC" w:rsidP="00851D03">
            <w:r w:rsidRPr="00851D03">
              <w:t>Name</w:t>
            </w:r>
          </w:p>
        </w:tc>
        <w:tc>
          <w:tcPr>
            <w:tcW w:w="6521" w:type="dxa"/>
          </w:tcPr>
          <w:p w:rsidR="002738AC" w:rsidRPr="00851D03" w:rsidRDefault="002738AC" w:rsidP="00851D03"/>
        </w:tc>
      </w:tr>
      <w:tr w:rsidR="002738AC" w:rsidRPr="00851D03" w:rsidTr="007D5E1C">
        <w:trPr>
          <w:trHeight w:val="276"/>
        </w:trPr>
        <w:tc>
          <w:tcPr>
            <w:tcW w:w="3402" w:type="dxa"/>
            <w:shd w:val="clear" w:color="auto" w:fill="D9D9D9" w:themeFill="background1" w:themeFillShade="D9"/>
          </w:tcPr>
          <w:p w:rsidR="002738AC" w:rsidRPr="00851D03" w:rsidRDefault="002738AC" w:rsidP="00851D03">
            <w:r w:rsidRPr="00851D03">
              <w:t>Position</w:t>
            </w:r>
          </w:p>
        </w:tc>
        <w:tc>
          <w:tcPr>
            <w:tcW w:w="6521" w:type="dxa"/>
          </w:tcPr>
          <w:p w:rsidR="002738AC" w:rsidRPr="00851D03" w:rsidRDefault="002738AC" w:rsidP="00851D03"/>
        </w:tc>
      </w:tr>
      <w:tr w:rsidR="002738AC" w:rsidRPr="00851D03" w:rsidTr="007D5E1C">
        <w:trPr>
          <w:trHeight w:val="276"/>
        </w:trPr>
        <w:tc>
          <w:tcPr>
            <w:tcW w:w="3402" w:type="dxa"/>
            <w:shd w:val="clear" w:color="auto" w:fill="D9D9D9" w:themeFill="background1" w:themeFillShade="D9"/>
          </w:tcPr>
          <w:p w:rsidR="002738AC" w:rsidRPr="00851D03" w:rsidRDefault="002738AC" w:rsidP="00851D03">
            <w:r w:rsidRPr="00851D03">
              <w:t>Telephone Number</w:t>
            </w:r>
          </w:p>
        </w:tc>
        <w:tc>
          <w:tcPr>
            <w:tcW w:w="6521" w:type="dxa"/>
          </w:tcPr>
          <w:p w:rsidR="002738AC" w:rsidRPr="00851D03" w:rsidRDefault="002738AC" w:rsidP="00851D03"/>
        </w:tc>
      </w:tr>
      <w:tr w:rsidR="002738AC" w:rsidRPr="00851D03" w:rsidTr="007D5E1C">
        <w:trPr>
          <w:trHeight w:val="276"/>
        </w:trPr>
        <w:tc>
          <w:tcPr>
            <w:tcW w:w="3402" w:type="dxa"/>
            <w:shd w:val="clear" w:color="auto" w:fill="D9D9D9" w:themeFill="background1" w:themeFillShade="D9"/>
          </w:tcPr>
          <w:p w:rsidR="002738AC" w:rsidRPr="00851D03" w:rsidRDefault="002738AC" w:rsidP="00851D03">
            <w:r w:rsidRPr="00851D03">
              <w:t>Email</w:t>
            </w:r>
          </w:p>
        </w:tc>
        <w:tc>
          <w:tcPr>
            <w:tcW w:w="6521" w:type="dxa"/>
          </w:tcPr>
          <w:p w:rsidR="002738AC" w:rsidRPr="00851D03" w:rsidRDefault="002738AC" w:rsidP="00851D03"/>
        </w:tc>
      </w:tr>
    </w:tbl>
    <w:p w:rsidR="002738AC" w:rsidRPr="00851D03" w:rsidRDefault="002738AC" w:rsidP="00851D03">
      <w:r w:rsidRPr="00851D03">
        <w:t>The below statement of work relates to the agreed proposal numbered above that ha</w:t>
      </w:r>
      <w:r w:rsidR="00A35384">
        <w:t>s been sent with this order.</w:t>
      </w:r>
    </w:p>
    <w:p w:rsidR="00547239" w:rsidRPr="0092252C" w:rsidRDefault="002738AC" w:rsidP="00A35384">
      <w:pPr>
        <w:pStyle w:val="Heading4"/>
      </w:pPr>
      <w:r w:rsidRPr="0092252C">
        <w:t>STATEMENT OF WORK</w:t>
      </w:r>
    </w:p>
    <w:p w:rsidR="00547239" w:rsidRPr="00851D03" w:rsidRDefault="002738AC" w:rsidP="00467B64">
      <w:pPr>
        <w:pStyle w:val="ListParagraph"/>
        <w:numPr>
          <w:ilvl w:val="1"/>
          <w:numId w:val="14"/>
        </w:numPr>
      </w:pPr>
      <w:r w:rsidRPr="00851D03">
        <w:t>Alchemy Worx will pr</w:t>
      </w:r>
      <w:r w:rsidR="00265597" w:rsidRPr="00851D03">
        <w:t>ovide the following service(s);</w:t>
      </w:r>
    </w:p>
    <w:tbl>
      <w:tblPr>
        <w:tblStyle w:val="TableGrid"/>
        <w:tblW w:w="9639" w:type="dxa"/>
        <w:tblInd w:w="108" w:type="dxa"/>
        <w:tblLook w:val="04A0" w:firstRow="1" w:lastRow="0" w:firstColumn="1" w:lastColumn="0" w:noHBand="0" w:noVBand="1"/>
      </w:tblPr>
      <w:tblGrid>
        <w:gridCol w:w="6287"/>
        <w:gridCol w:w="3352"/>
      </w:tblGrid>
      <w:tr w:rsidR="002738AC" w:rsidRPr="00851D03" w:rsidTr="0065568E">
        <w:trPr>
          <w:trHeight w:val="350"/>
        </w:trPr>
        <w:tc>
          <w:tcPr>
            <w:tcW w:w="6287" w:type="dxa"/>
            <w:shd w:val="clear" w:color="auto" w:fill="D9D9D9" w:themeFill="background1" w:themeFillShade="D9"/>
          </w:tcPr>
          <w:p w:rsidR="002738AC" w:rsidRPr="00851D03" w:rsidRDefault="002738AC" w:rsidP="00851D03">
            <w:r w:rsidRPr="00851D03">
              <w:t>Deliverables</w:t>
            </w:r>
          </w:p>
        </w:tc>
        <w:tc>
          <w:tcPr>
            <w:tcW w:w="3352" w:type="dxa"/>
            <w:shd w:val="clear" w:color="auto" w:fill="D9D9D9" w:themeFill="background1" w:themeFillShade="D9"/>
          </w:tcPr>
          <w:p w:rsidR="002738AC" w:rsidRPr="00851D03" w:rsidRDefault="002738AC" w:rsidP="00851D03">
            <w:r w:rsidRPr="00851D03">
              <w:t>Estimated Completion Date</w:t>
            </w:r>
          </w:p>
        </w:tc>
      </w:tr>
      <w:tr w:rsidR="0065568E" w:rsidRPr="00851D03" w:rsidTr="0065568E">
        <w:trPr>
          <w:trHeight w:val="291"/>
        </w:trPr>
        <w:tc>
          <w:tcPr>
            <w:tcW w:w="6287" w:type="dxa"/>
          </w:tcPr>
          <w:p w:rsidR="0065568E" w:rsidRPr="00851D03" w:rsidRDefault="0065568E" w:rsidP="00851D03"/>
        </w:tc>
        <w:tc>
          <w:tcPr>
            <w:tcW w:w="3352" w:type="dxa"/>
            <w:vMerge w:val="restart"/>
          </w:tcPr>
          <w:p w:rsidR="0065568E" w:rsidRPr="00851D03" w:rsidRDefault="0065568E" w:rsidP="00851D03"/>
        </w:tc>
      </w:tr>
      <w:tr w:rsidR="0065568E" w:rsidRPr="00851D03" w:rsidTr="0065568E">
        <w:trPr>
          <w:trHeight w:val="276"/>
        </w:trPr>
        <w:tc>
          <w:tcPr>
            <w:tcW w:w="6287" w:type="dxa"/>
          </w:tcPr>
          <w:p w:rsidR="0065568E" w:rsidRPr="00851D03" w:rsidRDefault="0065568E" w:rsidP="00851D03"/>
        </w:tc>
        <w:tc>
          <w:tcPr>
            <w:tcW w:w="3352" w:type="dxa"/>
            <w:vMerge/>
          </w:tcPr>
          <w:p w:rsidR="0065568E" w:rsidRPr="00851D03" w:rsidRDefault="0065568E" w:rsidP="00851D03"/>
        </w:tc>
      </w:tr>
      <w:tr w:rsidR="0065568E" w:rsidRPr="00851D03" w:rsidTr="0065568E">
        <w:trPr>
          <w:trHeight w:val="276"/>
        </w:trPr>
        <w:tc>
          <w:tcPr>
            <w:tcW w:w="6287" w:type="dxa"/>
          </w:tcPr>
          <w:p w:rsidR="0065568E" w:rsidRPr="00851D03" w:rsidRDefault="0065568E" w:rsidP="00851D03"/>
        </w:tc>
        <w:tc>
          <w:tcPr>
            <w:tcW w:w="3352" w:type="dxa"/>
            <w:vMerge/>
          </w:tcPr>
          <w:p w:rsidR="0065568E" w:rsidRPr="00851D03" w:rsidRDefault="0065568E" w:rsidP="00851D03"/>
        </w:tc>
      </w:tr>
      <w:tr w:rsidR="0065568E" w:rsidRPr="00851D03" w:rsidTr="0065568E">
        <w:trPr>
          <w:trHeight w:val="291"/>
        </w:trPr>
        <w:tc>
          <w:tcPr>
            <w:tcW w:w="6287" w:type="dxa"/>
          </w:tcPr>
          <w:p w:rsidR="0065568E" w:rsidRPr="00851D03" w:rsidRDefault="0065568E" w:rsidP="00851D03"/>
        </w:tc>
        <w:tc>
          <w:tcPr>
            <w:tcW w:w="3352" w:type="dxa"/>
            <w:vMerge/>
          </w:tcPr>
          <w:p w:rsidR="0065568E" w:rsidRPr="00851D03" w:rsidRDefault="0065568E" w:rsidP="00851D03"/>
        </w:tc>
      </w:tr>
    </w:tbl>
    <w:p w:rsidR="00547239" w:rsidRPr="00851D03" w:rsidRDefault="002738AC" w:rsidP="00A35384">
      <w:pPr>
        <w:pStyle w:val="Heading4"/>
      </w:pPr>
      <w:r w:rsidRPr="00851D03">
        <w:t>PROJECT ASSUMPTIONS</w:t>
      </w:r>
    </w:p>
    <w:p w:rsidR="00547239" w:rsidRPr="00851D03" w:rsidRDefault="002738AC" w:rsidP="00467B64">
      <w:pPr>
        <w:pStyle w:val="ListParagraph"/>
        <w:numPr>
          <w:ilvl w:val="1"/>
          <w:numId w:val="14"/>
        </w:numPr>
      </w:pPr>
      <w:r w:rsidRPr="00851D03">
        <w:t xml:space="preserve">Alchemy Worx will be responsible for management of deliverables that </w:t>
      </w:r>
      <w:r w:rsidR="00B468EC">
        <w:t>ICLP</w:t>
      </w:r>
      <w:r w:rsidRPr="00851D03">
        <w:t xml:space="preserve"> has subcontracted (see above - 1.1 Deliverables).</w:t>
      </w:r>
    </w:p>
    <w:p w:rsidR="002738AC" w:rsidRPr="00851D03" w:rsidRDefault="002738AC" w:rsidP="00467B64">
      <w:pPr>
        <w:pStyle w:val="ListParagraph"/>
        <w:numPr>
          <w:ilvl w:val="1"/>
          <w:numId w:val="14"/>
        </w:numPr>
      </w:pPr>
      <w:r w:rsidRPr="00851D03">
        <w:t xml:space="preserve">Alchemy Worx will work in collaboration with any subcontractor(s) requested by </w:t>
      </w:r>
      <w:r w:rsidR="00B468EC">
        <w:t>ICLP</w:t>
      </w:r>
    </w:p>
    <w:p w:rsidR="002738AC" w:rsidRPr="00851D03" w:rsidRDefault="002738AC" w:rsidP="00A35384">
      <w:pPr>
        <w:pStyle w:val="Heading4"/>
      </w:pPr>
      <w:r w:rsidRPr="00851D03">
        <w:t>TIMELINE</w:t>
      </w:r>
    </w:p>
    <w:p w:rsidR="00265597" w:rsidRPr="00851D03" w:rsidRDefault="002738AC" w:rsidP="00467B64">
      <w:pPr>
        <w:pStyle w:val="ListParagraph"/>
        <w:numPr>
          <w:ilvl w:val="1"/>
          <w:numId w:val="14"/>
        </w:numPr>
      </w:pPr>
      <w:r w:rsidRPr="00851D03">
        <w:t xml:space="preserve">Nick Young, New Business Director, will be responsible for project planning and monitoring the work streams to facilitate a cohesive delivery of this project (see above - 1.1 Estimated </w:t>
      </w:r>
      <w:r w:rsidR="00265597" w:rsidRPr="00851D03">
        <w:t>Completion Date).</w:t>
      </w:r>
    </w:p>
    <w:p w:rsidR="00265597" w:rsidRPr="00851D03" w:rsidRDefault="002738AC" w:rsidP="00467B64">
      <w:pPr>
        <w:pStyle w:val="ListParagraph"/>
        <w:numPr>
          <w:ilvl w:val="1"/>
          <w:numId w:val="14"/>
        </w:numPr>
      </w:pPr>
      <w:r w:rsidRPr="00851D03">
        <w:lastRenderedPageBreak/>
        <w:t>Dependant on the scale of the deliverables, a full project plan can be provided prior to the execution of this Statement of Work (Attached as an Appendix).</w:t>
      </w:r>
    </w:p>
    <w:p w:rsidR="00A35384" w:rsidRPr="00027987" w:rsidRDefault="002738AC" w:rsidP="00027987">
      <w:pPr>
        <w:pStyle w:val="ListParagraph"/>
        <w:numPr>
          <w:ilvl w:val="1"/>
          <w:numId w:val="14"/>
        </w:numPr>
      </w:pPr>
      <w:r w:rsidRPr="00851D03">
        <w:t>The timings assume assets, approvals and Client reviews are obtained as scheduled.</w:t>
      </w:r>
    </w:p>
    <w:p w:rsidR="00203F8E" w:rsidRPr="00851D03" w:rsidRDefault="002738AC" w:rsidP="00A35384">
      <w:pPr>
        <w:pStyle w:val="Heading4"/>
      </w:pPr>
      <w:r w:rsidRPr="00851D03">
        <w:t>KEY INDIVIDUALS ON PROJECT</w:t>
      </w:r>
    </w:p>
    <w:tbl>
      <w:tblPr>
        <w:tblStyle w:val="TableGrid"/>
        <w:tblW w:w="9639" w:type="dxa"/>
        <w:tblInd w:w="108" w:type="dxa"/>
        <w:tblLayout w:type="fixed"/>
        <w:tblCellMar>
          <w:top w:w="28" w:type="dxa"/>
          <w:bottom w:w="28" w:type="dxa"/>
        </w:tblCellMar>
        <w:tblLook w:val="04A0" w:firstRow="1" w:lastRow="0" w:firstColumn="1" w:lastColumn="0" w:noHBand="0" w:noVBand="1"/>
      </w:tblPr>
      <w:tblGrid>
        <w:gridCol w:w="3213"/>
        <w:gridCol w:w="3213"/>
        <w:gridCol w:w="3213"/>
      </w:tblGrid>
      <w:tr w:rsidR="002738AC" w:rsidRPr="00851D03" w:rsidTr="007D5E1C">
        <w:trPr>
          <w:trHeight w:val="170"/>
        </w:trPr>
        <w:tc>
          <w:tcPr>
            <w:tcW w:w="1650" w:type="pct"/>
            <w:shd w:val="clear" w:color="auto" w:fill="D9D9D9" w:themeFill="background1" w:themeFillShade="D9"/>
            <w:vAlign w:val="center"/>
          </w:tcPr>
          <w:p w:rsidR="002738AC" w:rsidRPr="00851D03" w:rsidRDefault="002738AC" w:rsidP="00851D03">
            <w:r w:rsidRPr="00851D03">
              <w:t>Role</w:t>
            </w:r>
          </w:p>
        </w:tc>
        <w:tc>
          <w:tcPr>
            <w:tcW w:w="1650" w:type="pct"/>
            <w:shd w:val="clear" w:color="auto" w:fill="D9D9D9" w:themeFill="background1" w:themeFillShade="D9"/>
          </w:tcPr>
          <w:p w:rsidR="002738AC" w:rsidRPr="00851D03" w:rsidRDefault="002738AC" w:rsidP="00851D03">
            <w:r w:rsidRPr="00851D03">
              <w:t>Contact Person</w:t>
            </w:r>
          </w:p>
        </w:tc>
        <w:tc>
          <w:tcPr>
            <w:tcW w:w="1650" w:type="pct"/>
            <w:shd w:val="clear" w:color="auto" w:fill="D9D9D9" w:themeFill="background1" w:themeFillShade="D9"/>
            <w:vAlign w:val="center"/>
          </w:tcPr>
          <w:p w:rsidR="002738AC" w:rsidRPr="00851D03" w:rsidRDefault="002738AC" w:rsidP="00851D03">
            <w:r w:rsidRPr="00851D03">
              <w:t>Task(s)</w:t>
            </w:r>
          </w:p>
        </w:tc>
      </w:tr>
      <w:tr w:rsidR="002738AC" w:rsidRPr="00851D03" w:rsidTr="007D5E1C">
        <w:trPr>
          <w:trHeight w:val="170"/>
        </w:trPr>
        <w:tc>
          <w:tcPr>
            <w:tcW w:w="1650" w:type="pct"/>
          </w:tcPr>
          <w:p w:rsidR="002738AC" w:rsidRPr="00851D03" w:rsidRDefault="002738AC" w:rsidP="00851D03"/>
        </w:tc>
        <w:tc>
          <w:tcPr>
            <w:tcW w:w="1650" w:type="pct"/>
          </w:tcPr>
          <w:p w:rsidR="002738AC" w:rsidRPr="00851D03" w:rsidRDefault="002738AC" w:rsidP="00851D03"/>
        </w:tc>
        <w:tc>
          <w:tcPr>
            <w:tcW w:w="1650" w:type="pct"/>
          </w:tcPr>
          <w:p w:rsidR="002738AC" w:rsidRPr="00851D03" w:rsidRDefault="002738AC" w:rsidP="00851D03"/>
        </w:tc>
      </w:tr>
      <w:tr w:rsidR="002738AC" w:rsidRPr="00851D03" w:rsidTr="007D5E1C">
        <w:trPr>
          <w:trHeight w:val="170"/>
        </w:trPr>
        <w:tc>
          <w:tcPr>
            <w:tcW w:w="1650" w:type="pct"/>
          </w:tcPr>
          <w:p w:rsidR="002738AC" w:rsidRPr="00851D03" w:rsidRDefault="002738AC" w:rsidP="00851D03"/>
        </w:tc>
        <w:tc>
          <w:tcPr>
            <w:tcW w:w="1650" w:type="pct"/>
          </w:tcPr>
          <w:p w:rsidR="002738AC" w:rsidRPr="00851D03" w:rsidRDefault="002738AC" w:rsidP="00851D03"/>
        </w:tc>
        <w:tc>
          <w:tcPr>
            <w:tcW w:w="1650" w:type="pct"/>
          </w:tcPr>
          <w:p w:rsidR="002738AC" w:rsidRPr="00851D03" w:rsidRDefault="002738AC" w:rsidP="00851D03"/>
        </w:tc>
      </w:tr>
      <w:tr w:rsidR="002738AC" w:rsidRPr="00851D03" w:rsidTr="007D5E1C">
        <w:trPr>
          <w:trHeight w:val="170"/>
        </w:trPr>
        <w:tc>
          <w:tcPr>
            <w:tcW w:w="1650" w:type="pct"/>
          </w:tcPr>
          <w:p w:rsidR="002738AC" w:rsidRPr="00851D03" w:rsidRDefault="002738AC" w:rsidP="00851D03"/>
        </w:tc>
        <w:tc>
          <w:tcPr>
            <w:tcW w:w="1650" w:type="pct"/>
          </w:tcPr>
          <w:p w:rsidR="002738AC" w:rsidRPr="00851D03" w:rsidRDefault="002738AC" w:rsidP="00851D03"/>
        </w:tc>
        <w:tc>
          <w:tcPr>
            <w:tcW w:w="1650" w:type="pct"/>
          </w:tcPr>
          <w:p w:rsidR="002738AC" w:rsidRPr="00851D03" w:rsidRDefault="002738AC" w:rsidP="00851D03"/>
        </w:tc>
      </w:tr>
      <w:tr w:rsidR="002738AC" w:rsidRPr="00851D03" w:rsidTr="007D5E1C">
        <w:trPr>
          <w:trHeight w:val="170"/>
        </w:trPr>
        <w:tc>
          <w:tcPr>
            <w:tcW w:w="1650" w:type="pct"/>
          </w:tcPr>
          <w:p w:rsidR="002738AC" w:rsidRPr="00851D03" w:rsidRDefault="002738AC" w:rsidP="00851D03"/>
        </w:tc>
        <w:tc>
          <w:tcPr>
            <w:tcW w:w="1650" w:type="pct"/>
          </w:tcPr>
          <w:p w:rsidR="002738AC" w:rsidRPr="00851D03" w:rsidRDefault="002738AC" w:rsidP="00851D03"/>
        </w:tc>
        <w:tc>
          <w:tcPr>
            <w:tcW w:w="1650" w:type="pct"/>
          </w:tcPr>
          <w:p w:rsidR="002738AC" w:rsidRPr="00851D03" w:rsidRDefault="002738AC" w:rsidP="00851D03"/>
        </w:tc>
      </w:tr>
    </w:tbl>
    <w:p w:rsidR="002738AC" w:rsidRPr="00851D03" w:rsidRDefault="00203F8E" w:rsidP="0092252C">
      <w:pPr>
        <w:pStyle w:val="Heading3"/>
      </w:pPr>
      <w:r w:rsidRPr="00851D03">
        <w:t>Client Contacts</w:t>
      </w:r>
    </w:p>
    <w:tbl>
      <w:tblPr>
        <w:tblStyle w:val="TableGrid"/>
        <w:tblW w:w="9639" w:type="dxa"/>
        <w:tblInd w:w="108" w:type="dxa"/>
        <w:tblLayout w:type="fixed"/>
        <w:tblCellMar>
          <w:top w:w="28" w:type="dxa"/>
          <w:bottom w:w="28" w:type="dxa"/>
        </w:tblCellMar>
        <w:tblLook w:val="04A0" w:firstRow="1" w:lastRow="0" w:firstColumn="1" w:lastColumn="0" w:noHBand="0" w:noVBand="1"/>
      </w:tblPr>
      <w:tblGrid>
        <w:gridCol w:w="3213"/>
        <w:gridCol w:w="3214"/>
        <w:gridCol w:w="3212"/>
      </w:tblGrid>
      <w:tr w:rsidR="002738AC" w:rsidRPr="00851D03" w:rsidTr="00B468EC">
        <w:trPr>
          <w:trHeight w:val="253"/>
        </w:trPr>
        <w:tc>
          <w:tcPr>
            <w:tcW w:w="1667" w:type="pct"/>
            <w:shd w:val="clear" w:color="auto" w:fill="D9D9D9" w:themeFill="background1" w:themeFillShade="D9"/>
            <w:vAlign w:val="center"/>
          </w:tcPr>
          <w:p w:rsidR="002738AC" w:rsidRPr="00851D03" w:rsidRDefault="002738AC" w:rsidP="00851D03">
            <w:r w:rsidRPr="00851D03">
              <w:t>Role</w:t>
            </w:r>
          </w:p>
        </w:tc>
        <w:tc>
          <w:tcPr>
            <w:tcW w:w="1667" w:type="pct"/>
            <w:shd w:val="clear" w:color="auto" w:fill="D9D9D9" w:themeFill="background1" w:themeFillShade="D9"/>
          </w:tcPr>
          <w:p w:rsidR="002738AC" w:rsidRPr="00851D03" w:rsidRDefault="002738AC" w:rsidP="00851D03">
            <w:r w:rsidRPr="00851D03">
              <w:t>Contact Person</w:t>
            </w:r>
          </w:p>
        </w:tc>
        <w:tc>
          <w:tcPr>
            <w:tcW w:w="1667" w:type="pct"/>
            <w:shd w:val="clear" w:color="auto" w:fill="D9D9D9" w:themeFill="background1" w:themeFillShade="D9"/>
            <w:vAlign w:val="center"/>
          </w:tcPr>
          <w:p w:rsidR="002738AC" w:rsidRPr="00851D03" w:rsidRDefault="002738AC" w:rsidP="00851D03">
            <w:r w:rsidRPr="00851D03">
              <w:t>Contact Details</w:t>
            </w:r>
          </w:p>
        </w:tc>
      </w:tr>
      <w:tr w:rsidR="00B468EC" w:rsidRPr="00851D03" w:rsidTr="00B468EC">
        <w:trPr>
          <w:trHeight w:val="253"/>
        </w:trPr>
        <w:tc>
          <w:tcPr>
            <w:tcW w:w="5000" w:type="pct"/>
            <w:gridSpan w:val="3"/>
          </w:tcPr>
          <w:p w:rsidR="00B468EC" w:rsidRPr="00851D03" w:rsidRDefault="00B468EC" w:rsidP="00851D03">
            <w:r>
              <w:t>See Main Contact Details</w:t>
            </w:r>
          </w:p>
        </w:tc>
      </w:tr>
      <w:tr w:rsidR="002738AC" w:rsidRPr="00851D03" w:rsidTr="00B468EC">
        <w:trPr>
          <w:trHeight w:val="253"/>
        </w:trPr>
        <w:tc>
          <w:tcPr>
            <w:tcW w:w="1667" w:type="pct"/>
          </w:tcPr>
          <w:p w:rsidR="002738AC" w:rsidRPr="00851D03" w:rsidRDefault="002738AC" w:rsidP="00851D03"/>
        </w:tc>
        <w:tc>
          <w:tcPr>
            <w:tcW w:w="1667" w:type="pct"/>
          </w:tcPr>
          <w:p w:rsidR="002738AC" w:rsidRPr="00851D03" w:rsidRDefault="002738AC" w:rsidP="00851D03"/>
        </w:tc>
        <w:tc>
          <w:tcPr>
            <w:tcW w:w="1667" w:type="pct"/>
          </w:tcPr>
          <w:p w:rsidR="002738AC" w:rsidRPr="00851D03" w:rsidRDefault="002738AC" w:rsidP="00851D03"/>
        </w:tc>
      </w:tr>
    </w:tbl>
    <w:p w:rsidR="002738AC" w:rsidRPr="00851D03" w:rsidRDefault="002738AC" w:rsidP="00A35384">
      <w:pPr>
        <w:pStyle w:val="Heading4"/>
      </w:pPr>
      <w:r w:rsidRPr="00851D03">
        <w:t>ALCHEMY WORX RESPONSIBILITIES</w:t>
      </w:r>
    </w:p>
    <w:p w:rsidR="002738AC" w:rsidRPr="00851D03" w:rsidRDefault="002738AC" w:rsidP="00851D03">
      <w:r w:rsidRPr="00851D03">
        <w:t xml:space="preserve">Throughout the term of this agreement, Alchemy Worx shall provide the Services and Deliverables detailed in Section 1 taking into account the details of this Section 5 (Alchemy Worx Responsibilities), contingent upon </w:t>
      </w:r>
      <w:r w:rsidR="00B468EC">
        <w:t>ICLP</w:t>
      </w:r>
      <w:r w:rsidRPr="00851D03">
        <w:t xml:space="preserve"> fulfilling the obligations and requirements of Section 6</w:t>
      </w:r>
      <w:r w:rsidR="00A57919" w:rsidRPr="00851D03">
        <w:t xml:space="preserve"> (Client Responsibilities).</w:t>
      </w:r>
    </w:p>
    <w:p w:rsidR="002738AC" w:rsidRPr="00851D03" w:rsidRDefault="002738AC" w:rsidP="00A35384">
      <w:pPr>
        <w:pStyle w:val="Heading4"/>
      </w:pPr>
      <w:r w:rsidRPr="00851D03">
        <w:t>CLIENT RESPONSIBILITIES</w:t>
      </w:r>
    </w:p>
    <w:p w:rsidR="002738AC" w:rsidRPr="00851D03" w:rsidRDefault="002738AC" w:rsidP="00851D03">
      <w:r w:rsidRPr="00851D03">
        <w:t xml:space="preserve">Any assets or approvals required from </w:t>
      </w:r>
      <w:r w:rsidR="00B468EC">
        <w:t>ICLP</w:t>
      </w:r>
      <w:r w:rsidRPr="00851D03">
        <w:t xml:space="preserve"> should be received in a timely manner, in line with the Project Plan, and should be fit for purpose. Any delay or deviation from the Project Plan may impact final delivery date(s).</w:t>
      </w:r>
    </w:p>
    <w:p w:rsidR="002738AC" w:rsidRPr="00851D03" w:rsidRDefault="002738AC" w:rsidP="00A35384">
      <w:pPr>
        <w:pStyle w:val="Heading4"/>
      </w:pPr>
      <w:r w:rsidRPr="00851D03">
        <w:t>CHANGE CONTROL</w:t>
      </w:r>
    </w:p>
    <w:p w:rsidR="00027987" w:rsidRDefault="002738AC" w:rsidP="00027987">
      <w:r w:rsidRPr="00851D03">
        <w:t xml:space="preserve">Changes in Project scope or developmental issues can impact the costs and timings. Change to the content or specification will be detailed in writing and require agreement by both parties in </w:t>
      </w:r>
      <w:r w:rsidR="00A57919" w:rsidRPr="00851D03">
        <w:t xml:space="preserve">writing before being </w:t>
      </w:r>
      <w:proofErr w:type="spellStart"/>
      <w:r w:rsidR="00A57919" w:rsidRPr="00851D03">
        <w:t>actioned</w:t>
      </w:r>
      <w:proofErr w:type="spellEnd"/>
      <w:r w:rsidR="00A57919" w:rsidRPr="00851D03">
        <w:t xml:space="preserve">. </w:t>
      </w:r>
    </w:p>
    <w:p w:rsidR="00A57919" w:rsidRPr="00851D03" w:rsidRDefault="002738AC" w:rsidP="00A35384">
      <w:pPr>
        <w:pStyle w:val="Heading4"/>
      </w:pPr>
      <w:r w:rsidRPr="00851D03">
        <w:t>FEES, EXPENSES &amp; INVOICING</w:t>
      </w:r>
    </w:p>
    <w:p w:rsidR="002738AC" w:rsidRPr="00831BFA" w:rsidRDefault="002738AC" w:rsidP="00027987">
      <w:pPr>
        <w:pStyle w:val="Heading5"/>
      </w:pPr>
      <w:r w:rsidRPr="00831BFA">
        <w:t>Fee Arrangement</w:t>
      </w:r>
    </w:p>
    <w:p w:rsidR="002738AC" w:rsidRPr="00851D03" w:rsidRDefault="002738AC" w:rsidP="00AD1260">
      <w:pPr>
        <w:ind w:left="426"/>
      </w:pPr>
      <w:r w:rsidRPr="00851D03">
        <w:t>The professional service fee for the services and deliverables set forth in this Statement of Work i</w:t>
      </w:r>
      <w:r w:rsidR="00AD1260">
        <w:t>s a Fee of £</w:t>
      </w:r>
      <w:r w:rsidR="00D472A0">
        <w:t>2725.50</w:t>
      </w:r>
      <w:r w:rsidR="00AD1260">
        <w:t xml:space="preserve"> EXCLUDING VAT.</w:t>
      </w:r>
    </w:p>
    <w:tbl>
      <w:tblPr>
        <w:tblStyle w:val="TableGrid"/>
        <w:tblW w:w="9639" w:type="dxa"/>
        <w:tblInd w:w="250" w:type="dxa"/>
        <w:tblCellMar>
          <w:top w:w="28" w:type="dxa"/>
          <w:bottom w:w="28" w:type="dxa"/>
        </w:tblCellMar>
        <w:tblLook w:val="04A0" w:firstRow="1" w:lastRow="0" w:firstColumn="1" w:lastColumn="0" w:noHBand="0" w:noVBand="1"/>
      </w:tblPr>
      <w:tblGrid>
        <w:gridCol w:w="6933"/>
        <w:gridCol w:w="2706"/>
      </w:tblGrid>
      <w:tr w:rsidR="002738AC" w:rsidRPr="00851D03" w:rsidTr="00A35384">
        <w:trPr>
          <w:trHeight w:val="170"/>
        </w:trPr>
        <w:tc>
          <w:tcPr>
            <w:tcW w:w="5811" w:type="dxa"/>
            <w:shd w:val="clear" w:color="auto" w:fill="D9D9D9" w:themeFill="background1" w:themeFillShade="D9"/>
          </w:tcPr>
          <w:p w:rsidR="002738AC" w:rsidRPr="00851D03" w:rsidRDefault="002738AC" w:rsidP="00851D03">
            <w:r w:rsidRPr="00851D03">
              <w:t>Description</w:t>
            </w:r>
          </w:p>
        </w:tc>
        <w:tc>
          <w:tcPr>
            <w:tcW w:w="2268" w:type="dxa"/>
            <w:shd w:val="clear" w:color="auto" w:fill="D9D9D9" w:themeFill="background1" w:themeFillShade="D9"/>
          </w:tcPr>
          <w:p w:rsidR="002738AC" w:rsidRPr="00851D03" w:rsidRDefault="002738AC" w:rsidP="00851D03">
            <w:r w:rsidRPr="00851D03">
              <w:t>Amount (£)</w:t>
            </w:r>
          </w:p>
        </w:tc>
      </w:tr>
      <w:tr w:rsidR="002738AC" w:rsidRPr="00851D03" w:rsidTr="00A35384">
        <w:trPr>
          <w:trHeight w:val="170"/>
        </w:trPr>
        <w:tc>
          <w:tcPr>
            <w:tcW w:w="5811" w:type="dxa"/>
          </w:tcPr>
          <w:p w:rsidR="002738AC" w:rsidRPr="00851D03" w:rsidRDefault="002738AC" w:rsidP="00851D03"/>
        </w:tc>
        <w:tc>
          <w:tcPr>
            <w:tcW w:w="2268" w:type="dxa"/>
          </w:tcPr>
          <w:p w:rsidR="002738AC" w:rsidRPr="00851D03" w:rsidRDefault="002738AC" w:rsidP="00851D03"/>
        </w:tc>
      </w:tr>
      <w:tr w:rsidR="002738AC" w:rsidRPr="00851D03" w:rsidTr="00A35384">
        <w:trPr>
          <w:trHeight w:val="170"/>
        </w:trPr>
        <w:tc>
          <w:tcPr>
            <w:tcW w:w="5811" w:type="dxa"/>
          </w:tcPr>
          <w:p w:rsidR="002738AC" w:rsidRPr="00851D03" w:rsidRDefault="002738AC" w:rsidP="00851D03"/>
        </w:tc>
        <w:tc>
          <w:tcPr>
            <w:tcW w:w="2268" w:type="dxa"/>
          </w:tcPr>
          <w:p w:rsidR="002738AC" w:rsidRPr="00851D03" w:rsidRDefault="002738AC" w:rsidP="00851D03"/>
        </w:tc>
      </w:tr>
      <w:tr w:rsidR="002738AC" w:rsidRPr="00851D03" w:rsidTr="00A35384">
        <w:trPr>
          <w:trHeight w:val="170"/>
        </w:trPr>
        <w:tc>
          <w:tcPr>
            <w:tcW w:w="5811" w:type="dxa"/>
          </w:tcPr>
          <w:p w:rsidR="002738AC" w:rsidRPr="00851D03" w:rsidRDefault="002738AC" w:rsidP="00851D03"/>
        </w:tc>
        <w:tc>
          <w:tcPr>
            <w:tcW w:w="2268" w:type="dxa"/>
          </w:tcPr>
          <w:p w:rsidR="002738AC" w:rsidRPr="00851D03" w:rsidRDefault="002738AC" w:rsidP="00075322"/>
        </w:tc>
      </w:tr>
      <w:tr w:rsidR="002738AC" w:rsidRPr="00851D03" w:rsidTr="00A35384">
        <w:trPr>
          <w:trHeight w:val="170"/>
        </w:trPr>
        <w:tc>
          <w:tcPr>
            <w:tcW w:w="5811" w:type="dxa"/>
          </w:tcPr>
          <w:p w:rsidR="002738AC" w:rsidRPr="00851D03" w:rsidRDefault="002738AC" w:rsidP="00075322"/>
        </w:tc>
        <w:tc>
          <w:tcPr>
            <w:tcW w:w="2268" w:type="dxa"/>
          </w:tcPr>
          <w:p w:rsidR="002738AC" w:rsidRPr="00851D03" w:rsidRDefault="002738AC" w:rsidP="00075322"/>
        </w:tc>
      </w:tr>
      <w:tr w:rsidR="00B468EC" w:rsidRPr="00851D03" w:rsidTr="00A35384">
        <w:trPr>
          <w:trHeight w:val="170"/>
        </w:trPr>
        <w:tc>
          <w:tcPr>
            <w:tcW w:w="5811" w:type="dxa"/>
          </w:tcPr>
          <w:p w:rsidR="00B468EC" w:rsidRPr="00851D03" w:rsidRDefault="00B468EC" w:rsidP="00851D03"/>
        </w:tc>
        <w:tc>
          <w:tcPr>
            <w:tcW w:w="2268" w:type="dxa"/>
          </w:tcPr>
          <w:p w:rsidR="00B468EC" w:rsidRPr="00851D03" w:rsidRDefault="00B468EC" w:rsidP="00851D03"/>
        </w:tc>
      </w:tr>
      <w:tr w:rsidR="00D472A0" w:rsidRPr="00851D03" w:rsidTr="00A35384">
        <w:trPr>
          <w:trHeight w:val="170"/>
        </w:trPr>
        <w:tc>
          <w:tcPr>
            <w:tcW w:w="5811" w:type="dxa"/>
          </w:tcPr>
          <w:p w:rsidR="00D472A0" w:rsidRDefault="00D472A0" w:rsidP="00851D03"/>
        </w:tc>
        <w:tc>
          <w:tcPr>
            <w:tcW w:w="2268" w:type="dxa"/>
          </w:tcPr>
          <w:p w:rsidR="00D472A0" w:rsidRDefault="00D472A0" w:rsidP="00075322"/>
        </w:tc>
      </w:tr>
      <w:tr w:rsidR="00D472A0" w:rsidRPr="00851D03" w:rsidTr="00A35384">
        <w:trPr>
          <w:trHeight w:val="170"/>
        </w:trPr>
        <w:tc>
          <w:tcPr>
            <w:tcW w:w="5811" w:type="dxa"/>
          </w:tcPr>
          <w:p w:rsidR="00D472A0" w:rsidRDefault="00D472A0" w:rsidP="00851D03"/>
        </w:tc>
        <w:tc>
          <w:tcPr>
            <w:tcW w:w="2268" w:type="dxa"/>
          </w:tcPr>
          <w:p w:rsidR="00D472A0" w:rsidRDefault="00D472A0" w:rsidP="00075322"/>
        </w:tc>
      </w:tr>
      <w:tr w:rsidR="002738AC" w:rsidRPr="00851D03" w:rsidTr="00A35384">
        <w:trPr>
          <w:trHeight w:val="170"/>
        </w:trPr>
        <w:tc>
          <w:tcPr>
            <w:tcW w:w="5811" w:type="dxa"/>
          </w:tcPr>
          <w:p w:rsidR="002738AC" w:rsidRPr="00851D03" w:rsidRDefault="002738AC" w:rsidP="00851D03"/>
        </w:tc>
        <w:tc>
          <w:tcPr>
            <w:tcW w:w="2268" w:type="dxa"/>
          </w:tcPr>
          <w:p w:rsidR="002738AC" w:rsidRPr="00851D03" w:rsidRDefault="002738AC" w:rsidP="00075322"/>
        </w:tc>
      </w:tr>
      <w:tr w:rsidR="002738AC" w:rsidRPr="00851D03" w:rsidTr="00A35384">
        <w:trPr>
          <w:trHeight w:val="170"/>
        </w:trPr>
        <w:tc>
          <w:tcPr>
            <w:tcW w:w="5811" w:type="dxa"/>
          </w:tcPr>
          <w:p w:rsidR="002738AC" w:rsidRPr="00851D03" w:rsidRDefault="002738AC" w:rsidP="00851D03"/>
        </w:tc>
        <w:tc>
          <w:tcPr>
            <w:tcW w:w="2268" w:type="dxa"/>
          </w:tcPr>
          <w:p w:rsidR="002738AC" w:rsidRPr="00851D03" w:rsidRDefault="002738AC" w:rsidP="00D54A6E"/>
        </w:tc>
      </w:tr>
    </w:tbl>
    <w:p w:rsidR="002738AC" w:rsidRPr="00851D03" w:rsidRDefault="002738AC" w:rsidP="00027987">
      <w:pPr>
        <w:pStyle w:val="Heading5"/>
      </w:pPr>
      <w:r w:rsidRPr="00851D03">
        <w:t>I</w:t>
      </w:r>
      <w:r w:rsidR="00831BFA">
        <w:t>nvoice Terms</w:t>
      </w:r>
    </w:p>
    <w:p w:rsidR="002738AC" w:rsidRPr="00851D03" w:rsidRDefault="002738AC" w:rsidP="00AD1260">
      <w:pPr>
        <w:ind w:left="426"/>
      </w:pPr>
      <w:r w:rsidRPr="00851D03">
        <w:t>Invoice and payment terms are 30 days. Payment will be scheduled on commencement of the agreed work and is payable on complet</w:t>
      </w:r>
      <w:r w:rsidR="00AD1260">
        <w:t>ion of the agreed deliverables.</w:t>
      </w:r>
    </w:p>
    <w:tbl>
      <w:tblPr>
        <w:tblStyle w:val="TableGrid"/>
        <w:tblW w:w="9639" w:type="dxa"/>
        <w:tblInd w:w="108" w:type="dxa"/>
        <w:tblLook w:val="04A0" w:firstRow="1" w:lastRow="0" w:firstColumn="1" w:lastColumn="0" w:noHBand="0" w:noVBand="1"/>
      </w:tblPr>
      <w:tblGrid>
        <w:gridCol w:w="3505"/>
        <w:gridCol w:w="6134"/>
      </w:tblGrid>
      <w:tr w:rsidR="002738AC" w:rsidRPr="00851D03" w:rsidTr="007D5E1C">
        <w:trPr>
          <w:trHeight w:val="284"/>
        </w:trPr>
        <w:tc>
          <w:tcPr>
            <w:tcW w:w="3402" w:type="dxa"/>
            <w:shd w:val="clear" w:color="auto" w:fill="D9D9D9" w:themeFill="background1" w:themeFillShade="D9"/>
          </w:tcPr>
          <w:p w:rsidR="002738AC" w:rsidRPr="00851D03" w:rsidRDefault="00555E2C" w:rsidP="00851D03">
            <w:r>
              <w:t xml:space="preserve">Client PO Number </w:t>
            </w:r>
            <w:r w:rsidR="002738AC" w:rsidRPr="00851D03">
              <w:t>(If applicable)</w:t>
            </w:r>
          </w:p>
        </w:tc>
        <w:tc>
          <w:tcPr>
            <w:tcW w:w="5954" w:type="dxa"/>
          </w:tcPr>
          <w:p w:rsidR="002738AC" w:rsidRPr="00851D03" w:rsidRDefault="002738AC" w:rsidP="00851D03"/>
        </w:tc>
      </w:tr>
      <w:tr w:rsidR="002738AC" w:rsidRPr="00851D03" w:rsidTr="007D5E1C">
        <w:trPr>
          <w:trHeight w:val="284"/>
        </w:trPr>
        <w:tc>
          <w:tcPr>
            <w:tcW w:w="3402" w:type="dxa"/>
            <w:shd w:val="clear" w:color="auto" w:fill="D9D9D9" w:themeFill="background1" w:themeFillShade="D9"/>
          </w:tcPr>
          <w:p w:rsidR="002738AC" w:rsidRPr="00851D03" w:rsidRDefault="002738AC" w:rsidP="00851D03">
            <w:r w:rsidRPr="00851D03">
              <w:t>Accounts Contact Name</w:t>
            </w:r>
          </w:p>
        </w:tc>
        <w:tc>
          <w:tcPr>
            <w:tcW w:w="5954" w:type="dxa"/>
          </w:tcPr>
          <w:p w:rsidR="002738AC" w:rsidRPr="009F0438" w:rsidRDefault="002738AC" w:rsidP="009F0438"/>
        </w:tc>
      </w:tr>
      <w:tr w:rsidR="002738AC" w:rsidRPr="00851D03" w:rsidTr="007D5E1C">
        <w:trPr>
          <w:trHeight w:val="284"/>
        </w:trPr>
        <w:tc>
          <w:tcPr>
            <w:tcW w:w="3402" w:type="dxa"/>
            <w:shd w:val="clear" w:color="auto" w:fill="D9D9D9" w:themeFill="background1" w:themeFillShade="D9"/>
          </w:tcPr>
          <w:p w:rsidR="002738AC" w:rsidRPr="00851D03" w:rsidRDefault="002738AC" w:rsidP="00851D03">
            <w:r w:rsidRPr="00851D03">
              <w:t>Telephone number</w:t>
            </w:r>
          </w:p>
        </w:tc>
        <w:tc>
          <w:tcPr>
            <w:tcW w:w="5954" w:type="dxa"/>
          </w:tcPr>
          <w:p w:rsidR="002738AC" w:rsidRPr="009F0438" w:rsidRDefault="002738AC" w:rsidP="00851D03"/>
        </w:tc>
      </w:tr>
      <w:tr w:rsidR="002738AC" w:rsidRPr="00851D03" w:rsidTr="007D5E1C">
        <w:trPr>
          <w:trHeight w:val="284"/>
        </w:trPr>
        <w:tc>
          <w:tcPr>
            <w:tcW w:w="3402" w:type="dxa"/>
            <w:shd w:val="clear" w:color="auto" w:fill="D9D9D9" w:themeFill="background1" w:themeFillShade="D9"/>
          </w:tcPr>
          <w:p w:rsidR="002738AC" w:rsidRPr="00851D03" w:rsidRDefault="009F0438" w:rsidP="00851D03">
            <w:r>
              <w:t xml:space="preserve">Email </w:t>
            </w:r>
            <w:r w:rsidR="002738AC" w:rsidRPr="00851D03">
              <w:t>Address</w:t>
            </w:r>
          </w:p>
        </w:tc>
        <w:tc>
          <w:tcPr>
            <w:tcW w:w="5954" w:type="dxa"/>
          </w:tcPr>
          <w:p w:rsidR="002738AC" w:rsidRPr="00851D03" w:rsidRDefault="002738AC" w:rsidP="00851D03"/>
        </w:tc>
      </w:tr>
    </w:tbl>
    <w:p w:rsidR="002738AC" w:rsidRPr="00851D03" w:rsidRDefault="000D4292" w:rsidP="00027987">
      <w:pPr>
        <w:pStyle w:val="Heading5"/>
      </w:pPr>
      <w:r>
        <w:t>A</w:t>
      </w:r>
      <w:r w:rsidR="00831BFA">
        <w:t>lchemy Worx Bank Details</w:t>
      </w:r>
    </w:p>
    <w:p w:rsidR="00831BFA" w:rsidRDefault="002738AC" w:rsidP="00831BFA">
      <w:pPr>
        <w:ind w:left="426"/>
      </w:pPr>
      <w:r w:rsidRPr="00851D03">
        <w:t xml:space="preserve">Bank Name: Lloyds TSB Bank </w:t>
      </w:r>
      <w:proofErr w:type="spellStart"/>
      <w:r w:rsidRPr="00851D03">
        <w:t>plc</w:t>
      </w:r>
      <w:proofErr w:type="spellEnd"/>
      <w:r w:rsidRPr="00851D03">
        <w:t xml:space="preserve"> </w:t>
      </w:r>
      <w:r w:rsidR="000D4292">
        <w:br/>
      </w:r>
      <w:r w:rsidRPr="00851D03">
        <w:t xml:space="preserve">Account No: 00193916 </w:t>
      </w:r>
      <w:r w:rsidR="000D4292">
        <w:br/>
      </w:r>
      <w:r w:rsidRPr="00851D03">
        <w:t xml:space="preserve">Sort Code: 30-15-99 </w:t>
      </w:r>
      <w:r w:rsidR="000D4292">
        <w:br/>
      </w:r>
      <w:r w:rsidRPr="00851D03">
        <w:t xml:space="preserve">BIC: LOYDGB21021 </w:t>
      </w:r>
      <w:r w:rsidR="000D4292">
        <w:br/>
      </w:r>
      <w:r w:rsidRPr="00851D03">
        <w:t>IBAN: GB53LOYD3015 9900 1939 16</w:t>
      </w:r>
    </w:p>
    <w:p w:rsidR="002738AC" w:rsidRPr="00851D03" w:rsidRDefault="002738AC" w:rsidP="00831BFA">
      <w:pPr>
        <w:ind w:left="426"/>
      </w:pPr>
      <w:r w:rsidRPr="00851D03">
        <w:t>VAT Number: 761212658</w:t>
      </w:r>
      <w:r w:rsidR="000D4292">
        <w:br/>
      </w:r>
      <w:r w:rsidRPr="00851D03">
        <w:t>Company Number: 03995003</w:t>
      </w:r>
    </w:p>
    <w:p w:rsidR="002738AC" w:rsidRPr="00851D03" w:rsidRDefault="002738AC" w:rsidP="00027987">
      <w:pPr>
        <w:pStyle w:val="Heading5"/>
      </w:pPr>
      <w:r w:rsidRPr="00851D03">
        <w:t>A</w:t>
      </w:r>
      <w:r w:rsidR="00831BFA">
        <w:t>dditional Cost</w:t>
      </w:r>
    </w:p>
    <w:p w:rsidR="000D4292" w:rsidRPr="00851D03" w:rsidRDefault="002738AC" w:rsidP="00027987">
      <w:pPr>
        <w:ind w:left="426"/>
      </w:pPr>
      <w:r w:rsidRPr="00851D03">
        <w:t>Any services outside of those listed in the Project Scope will be invoiced based up on the Rate Card (attached to proposal).</w:t>
      </w:r>
    </w:p>
    <w:p w:rsidR="000D4292" w:rsidRDefault="002738AC" w:rsidP="00027987">
      <w:pPr>
        <w:pStyle w:val="Heading5"/>
      </w:pPr>
      <w:r w:rsidRPr="00851D03">
        <w:t>E</w:t>
      </w:r>
      <w:r w:rsidR="00831BFA">
        <w:t>xpenses</w:t>
      </w:r>
    </w:p>
    <w:p w:rsidR="00027987" w:rsidRDefault="002738AC" w:rsidP="00AD1260">
      <w:pPr>
        <w:ind w:left="426"/>
      </w:pPr>
      <w:r w:rsidRPr="00851D03">
        <w:t>Expenses will be charged at cost.</w:t>
      </w:r>
    </w:p>
    <w:p w:rsidR="000D4292" w:rsidRDefault="002738AC" w:rsidP="00A35384">
      <w:pPr>
        <w:pStyle w:val="Heading4"/>
      </w:pPr>
      <w:r w:rsidRPr="00851D03">
        <w:t>PROJECT ASSUMPTIONS</w:t>
      </w:r>
    </w:p>
    <w:p w:rsidR="002738AC" w:rsidRPr="00851D03" w:rsidRDefault="002738AC" w:rsidP="0092252C">
      <w:r w:rsidRPr="00851D03">
        <w:t xml:space="preserve">It is assumed that meetings (“meetings”) will be held at Alchemy Worx offices in 1 New Oxford Street WC1A 1LW, at </w:t>
      </w:r>
      <w:r w:rsidR="009F0438">
        <w:t>ICLP</w:t>
      </w:r>
      <w:r w:rsidRPr="00851D03">
        <w:t xml:space="preserve"> offices in </w:t>
      </w:r>
      <w:r w:rsidR="009F0438">
        <w:t>17 Devonshire Square, London, EC2M 4SQ</w:t>
      </w:r>
      <w:r w:rsidR="009F0438" w:rsidRPr="00851D03">
        <w:t xml:space="preserve"> </w:t>
      </w:r>
      <w:r w:rsidRPr="00851D03">
        <w:t xml:space="preserve">or remotely via teleconference. </w:t>
      </w:r>
    </w:p>
    <w:p w:rsidR="000D4292" w:rsidRDefault="00A35384" w:rsidP="00A35384">
      <w:pPr>
        <w:pStyle w:val="Heading4"/>
      </w:pPr>
      <w:r>
        <w:t xml:space="preserve"> </w:t>
      </w:r>
      <w:r w:rsidR="002738AC" w:rsidRPr="00851D03">
        <w:t>A</w:t>
      </w:r>
      <w:r w:rsidR="000D4292">
        <w:t>GREEMENT</w:t>
      </w:r>
    </w:p>
    <w:p w:rsidR="002738AC" w:rsidRPr="00851D03" w:rsidRDefault="002738AC" w:rsidP="00851D03">
      <w:r w:rsidRPr="00851D03">
        <w:t xml:space="preserve">I, </w:t>
      </w:r>
      <w:r w:rsidR="009F0438">
        <w:t>Sarah Dyer</w:t>
      </w:r>
      <w:r w:rsidRPr="00851D03">
        <w:t xml:space="preserve">, hereby confirm on behalf of </w:t>
      </w:r>
      <w:r w:rsidR="009F0438">
        <w:t>ICLP</w:t>
      </w:r>
      <w:r w:rsidRPr="00851D03">
        <w:t xml:space="preserve"> that costs are agreed, work has been commissioned and payment will be made upon receipt of invoice from Alchemy Worx. </w:t>
      </w:r>
    </w:p>
    <w:p w:rsidR="002738AC" w:rsidRPr="00851D03" w:rsidRDefault="002738AC" w:rsidP="00851D03"/>
    <w:p w:rsidR="002738AC" w:rsidRPr="00851D03" w:rsidRDefault="007F305F" w:rsidP="00851D03">
      <w:r w:rsidRPr="00851D03">
        <w:t>Signed ……………………………………</w:t>
      </w:r>
      <w:r w:rsidR="00336F73" w:rsidRPr="00851D03">
        <w:t>…</w:t>
      </w:r>
      <w:r w:rsidR="002738AC" w:rsidRPr="00851D03">
        <w:t>……</w:t>
      </w:r>
      <w:r w:rsidR="000D4292">
        <w:t>…</w:t>
      </w:r>
      <w:r w:rsidRPr="00851D03">
        <w:tab/>
        <w:t>Name ………………………...</w:t>
      </w:r>
      <w:r w:rsidR="00336F73" w:rsidRPr="00851D03">
        <w:t>……</w:t>
      </w:r>
      <w:r w:rsidR="002738AC" w:rsidRPr="00851D03">
        <w:t>……….</w:t>
      </w:r>
    </w:p>
    <w:p w:rsidR="002738AC" w:rsidRPr="00851D03" w:rsidRDefault="002738AC" w:rsidP="00851D03"/>
    <w:p w:rsidR="002738AC" w:rsidRPr="00851D03" w:rsidRDefault="00336F73" w:rsidP="00851D03">
      <w:r w:rsidRPr="00851D03">
        <w:t>Title ……………………………………………</w:t>
      </w:r>
      <w:r w:rsidR="007F305F" w:rsidRPr="00851D03">
        <w:t>…</w:t>
      </w:r>
      <w:r w:rsidR="002738AC" w:rsidRPr="00851D03">
        <w:t>…</w:t>
      </w:r>
      <w:r w:rsidR="002738AC" w:rsidRPr="00851D03">
        <w:tab/>
        <w:t>D</w:t>
      </w:r>
      <w:r w:rsidR="007F305F" w:rsidRPr="00851D03">
        <w:t>ate ……</w:t>
      </w:r>
      <w:r w:rsidR="000D4292">
        <w:t>..</w:t>
      </w:r>
      <w:r w:rsidR="007F305F" w:rsidRPr="00851D03">
        <w:t>…………………...…………….</w:t>
      </w:r>
    </w:p>
    <w:p w:rsidR="002738AC" w:rsidRPr="00851D03" w:rsidRDefault="002738AC" w:rsidP="00851D03">
      <w:r w:rsidRPr="00851D03">
        <w:t xml:space="preserve">By signing this work order you agree to the </w:t>
      </w:r>
      <w:r w:rsidR="00012C5A" w:rsidRPr="00851D03">
        <w:t>following terms and conditions:</w:t>
      </w:r>
    </w:p>
    <w:p w:rsidR="00FE6BB0" w:rsidRPr="00851D03" w:rsidRDefault="002738AC" w:rsidP="00851D03">
      <w:r w:rsidRPr="00851D03">
        <w:t xml:space="preserve">This is your commitment to commission Alchemy Worx to deliver the work outlined above in 1.1 within 30 days of the date of this order unless timelines dictate otherwise </w:t>
      </w:r>
    </w:p>
    <w:sectPr w:rsidR="00FE6BB0" w:rsidRPr="00851D03" w:rsidSect="007D5E1C">
      <w:headerReference w:type="default" r:id="rId11"/>
      <w:footerReference w:type="default" r:id="rId12"/>
      <w:headerReference w:type="first" r:id="rId13"/>
      <w:footerReference w:type="first" r:id="rId14"/>
      <w:pgSz w:w="11906" w:h="16838" w:code="9"/>
      <w:pgMar w:top="1814" w:right="1134" w:bottom="1440" w:left="1134" w:header="397" w:footer="1418"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336" w:rsidRDefault="00522336" w:rsidP="008F6FC8">
      <w:pPr>
        <w:spacing w:after="0"/>
      </w:pPr>
      <w:r>
        <w:separator/>
      </w:r>
    </w:p>
  </w:endnote>
  <w:endnote w:type="continuationSeparator" w:id="0">
    <w:p w:rsidR="00522336" w:rsidRDefault="00522336" w:rsidP="008F6F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Roman">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71F" w:rsidRDefault="00CF071F" w:rsidP="00203332">
    <w:pPr>
      <w:pStyle w:val="Footer"/>
      <w:tabs>
        <w:tab w:val="clear" w:pos="9026"/>
      </w:tabs>
      <w:ind w:right="-330"/>
      <w:jc w:val="right"/>
    </w:pPr>
    <w:r w:rsidRPr="00203332">
      <w:rPr>
        <w:rFonts w:cstheme="minorHAnsi"/>
        <w:sz w:val="18"/>
        <w:szCs w:val="18"/>
        <w:lang w:eastAsia="en-US"/>
      </w:rPr>
      <w:ptab w:relativeTo="margin" w:alignment="right" w:leader="none"/>
    </w:r>
    <w:r>
      <w:rPr>
        <w:noProof/>
      </w:rPr>
      <w:drawing>
        <wp:inline distT="0" distB="0" distL="0" distR="0" wp14:anchorId="766DC8F4" wp14:editId="6CC31CAB">
          <wp:extent cx="1605642"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642" cy="533400"/>
                  </a:xfrm>
                  <a:prstGeom prst="rect">
                    <a:avLst/>
                  </a:prstGeom>
                  <a:noFill/>
                  <a:ln>
                    <a:noFill/>
                  </a:ln>
                </pic:spPr>
              </pic:pic>
            </a:graphicData>
          </a:graphic>
        </wp:inline>
      </w:drawing>
    </w:r>
    <w:r>
      <w:rPr>
        <w:noProof/>
      </w:rPr>
      <mc:AlternateContent>
        <mc:Choice Requires="wps">
          <w:drawing>
            <wp:anchor distT="0" distB="0" distL="114300" distR="114300" simplePos="0" relativeHeight="251675648" behindDoc="0" locked="0" layoutInCell="0" allowOverlap="1" wp14:anchorId="142FB8D8" wp14:editId="05D2FF87">
              <wp:simplePos x="0" y="0"/>
              <wp:positionH relativeFrom="page">
                <wp:posOffset>-227330</wp:posOffset>
              </wp:positionH>
              <wp:positionV relativeFrom="page">
                <wp:posOffset>9906635</wp:posOffset>
              </wp:positionV>
              <wp:extent cx="7915910" cy="807085"/>
              <wp:effectExtent l="20320" t="19685" r="17145" b="2095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7085"/>
                      </a:xfrm>
                      <a:prstGeom prst="rect">
                        <a:avLst/>
                      </a:prstGeom>
                      <a:solidFill>
                        <a:schemeClr val="tx2">
                          <a:lumMod val="20000"/>
                          <a:lumOff val="80000"/>
                        </a:schemeClr>
                      </a:solidFill>
                      <a:ln w="28575" cmpd="sng">
                        <a:solidFill>
                          <a:srgbClr val="CC0000"/>
                        </a:solidFill>
                        <a:miter lim="800000"/>
                        <a:headEnd/>
                        <a:tailEnd/>
                      </a:ln>
                    </wps:spPr>
                    <wps:txbx>
                      <w:txbxContent>
                        <w:p w:rsidR="00CF071F" w:rsidRPr="007E00E3" w:rsidRDefault="00CF071F" w:rsidP="00D53A46">
                          <w:pPr>
                            <w:jc w:val="center"/>
                            <w:rPr>
                              <w:rFonts w:cstheme="minorHAnsi"/>
                              <w:sz w:val="18"/>
                              <w:szCs w:val="18"/>
                            </w:rPr>
                          </w:pPr>
                          <w:r w:rsidRPr="007E00E3">
                            <w:rPr>
                              <w:rFonts w:cstheme="minorHAnsi"/>
                              <w:sz w:val="18"/>
                              <w:szCs w:val="18"/>
                            </w:rPr>
                            <w:t>4</w:t>
                          </w:r>
                          <w:r w:rsidRPr="007E00E3">
                            <w:rPr>
                              <w:rFonts w:cstheme="minorHAnsi"/>
                              <w:sz w:val="18"/>
                              <w:szCs w:val="18"/>
                              <w:vertAlign w:val="superscript"/>
                            </w:rPr>
                            <w:t>th</w:t>
                          </w:r>
                          <w:r w:rsidRPr="007E00E3">
                            <w:rPr>
                              <w:rFonts w:cstheme="minorHAnsi"/>
                              <w:sz w:val="18"/>
                              <w:szCs w:val="18"/>
                            </w:rPr>
                            <w:t xml:space="preserve"> Floor | 1 New Oxford Street | London | WC1A 1LW | 0870 908 8803 | </w:t>
                          </w:r>
                          <w:hyperlink r:id="rId2" w:history="1">
                            <w:r w:rsidRPr="007E00E3">
                              <w:rPr>
                                <w:rStyle w:val="Hyperlink"/>
                                <w:rFonts w:cstheme="minorHAnsi"/>
                                <w:color w:val="auto"/>
                                <w:sz w:val="18"/>
                                <w:szCs w:val="18"/>
                                <w:u w:val="none"/>
                              </w:rPr>
                              <w:t>info@alchemyworx.com</w:t>
                            </w:r>
                          </w:hyperlink>
                          <w:r w:rsidRPr="007E00E3">
                            <w:rPr>
                              <w:rFonts w:cstheme="minorHAnsi"/>
                              <w:sz w:val="18"/>
                              <w:szCs w:val="18"/>
                            </w:rPr>
                            <w:t xml:space="preserve"> | </w:t>
                          </w:r>
                          <w:hyperlink r:id="rId3" w:history="1">
                            <w:r w:rsidRPr="007E00E3">
                              <w:rPr>
                                <w:rStyle w:val="Hyperlink"/>
                                <w:rFonts w:cstheme="minorHAnsi"/>
                                <w:color w:val="auto"/>
                                <w:sz w:val="18"/>
                                <w:szCs w:val="18"/>
                                <w:u w:val="none"/>
                              </w:rPr>
                              <w:t>www.alchemyworx.com</w:t>
                            </w:r>
                          </w:hyperlink>
                          <w:r w:rsidRPr="007E00E3">
                            <w:rPr>
                              <w:rFonts w:cstheme="minorHAnsi"/>
                              <w:sz w:val="18"/>
                              <w:szCs w:val="18"/>
                            </w:rPr>
                            <w:t xml:space="preserve"> </w:t>
                          </w: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Pr="00897D3F" w:rsidRDefault="00CF071F" w:rsidP="00D53A46">
                          <w:pPr>
                            <w:jc w:val="center"/>
                            <w:rPr>
                              <w:rFonts w:ascii="HelveticaNeue-Roman" w:hAnsi="HelveticaNeue-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12" o:spid="_x0000_s1027" style="position:absolute;left:0;text-align:left;margin-left:-17.9pt;margin-top:780.05pt;width:623.3pt;height:63.5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" o:allowincell="f" fillcolor="#e1dfdf [671]" strokecolor="#c00" strokeweight="2.25pt">
              <v:textbox>
                <w:txbxContent>
                  <w:p w:rsidR="00CF071F" w:rsidRPr="007E00E3" w:rsidRDefault="00CF071F" w:rsidP="00D53A46">
                    <w:pPr>
                      <w:jc w:val="center"/>
                      <w:rPr>
                        <w:rFonts w:cstheme="minorHAnsi"/>
                        <w:sz w:val="18"/>
                        <w:szCs w:val="18"/>
                      </w:rPr>
                    </w:pPr>
                    <w:r w:rsidRPr="007E00E3">
                      <w:rPr>
                        <w:rFonts w:cstheme="minorHAnsi"/>
                        <w:sz w:val="18"/>
                        <w:szCs w:val="18"/>
                      </w:rPr>
                      <w:t>4</w:t>
                    </w:r>
                    <w:r w:rsidRPr="007E00E3">
                      <w:rPr>
                        <w:rFonts w:cstheme="minorHAnsi"/>
                        <w:sz w:val="18"/>
                        <w:szCs w:val="18"/>
                        <w:vertAlign w:val="superscript"/>
                      </w:rPr>
                      <w:t>th</w:t>
                    </w:r>
                    <w:r w:rsidRPr="007E00E3">
                      <w:rPr>
                        <w:rFonts w:cstheme="minorHAnsi"/>
                        <w:sz w:val="18"/>
                        <w:szCs w:val="18"/>
                      </w:rPr>
                      <w:t xml:space="preserve"> Floor | 1 New Oxford Street | London | WC1A 1LW | 0870 908 8803 | </w:t>
                    </w:r>
                    <w:hyperlink r:id="rId4" w:history="1">
                      <w:r w:rsidRPr="007E00E3">
                        <w:rPr>
                          <w:rStyle w:val="Hyperlink"/>
                          <w:rFonts w:cstheme="minorHAnsi"/>
                          <w:color w:val="auto"/>
                          <w:sz w:val="18"/>
                          <w:szCs w:val="18"/>
                          <w:u w:val="none"/>
                        </w:rPr>
                        <w:t>info@alchemyworx.com</w:t>
                      </w:r>
                    </w:hyperlink>
                    <w:r w:rsidRPr="007E00E3">
                      <w:rPr>
                        <w:rFonts w:cstheme="minorHAnsi"/>
                        <w:sz w:val="18"/>
                        <w:szCs w:val="18"/>
                      </w:rPr>
                      <w:t xml:space="preserve"> | </w:t>
                    </w:r>
                    <w:hyperlink r:id="rId5" w:history="1">
                      <w:r w:rsidRPr="007E00E3">
                        <w:rPr>
                          <w:rStyle w:val="Hyperlink"/>
                          <w:rFonts w:cstheme="minorHAnsi"/>
                          <w:color w:val="auto"/>
                          <w:sz w:val="18"/>
                          <w:szCs w:val="18"/>
                          <w:u w:val="none"/>
                        </w:rPr>
                        <w:t>www.alchemyworx.com</w:t>
                      </w:r>
                    </w:hyperlink>
                    <w:r w:rsidRPr="007E00E3">
                      <w:rPr>
                        <w:rFonts w:cstheme="minorHAnsi"/>
                        <w:sz w:val="18"/>
                        <w:szCs w:val="18"/>
                      </w:rPr>
                      <w:t xml:space="preserve"> </w:t>
                    </w: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Pr="00897D3F" w:rsidRDefault="00CF071F" w:rsidP="00D53A46">
                    <w:pPr>
                      <w:jc w:val="center"/>
                      <w:rPr>
                        <w:rFonts w:ascii="HelveticaNeue-Roman" w:hAnsi="HelveticaNeue-Roman"/>
                        <w:sz w:val="18"/>
                        <w:szCs w:val="18"/>
                      </w:rPr>
                    </w:pPr>
                  </w:p>
                </w:txbxContent>
              </v:textbox>
              <w10:wrap anchorx="page" anchory="page"/>
            </v:rect>
          </w:pict>
        </mc:Fallback>
      </mc:AlternateContent>
    </w:r>
  </w:p>
  <w:p w:rsidR="00CF071F" w:rsidRDefault="00CF07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71F" w:rsidRDefault="00CF071F" w:rsidP="004268FA">
    <w:pPr>
      <w:pStyle w:val="Footer"/>
      <w:tabs>
        <w:tab w:val="clear" w:pos="9026"/>
      </w:tabs>
      <w:ind w:right="-330"/>
      <w:jc w:val="right"/>
    </w:pPr>
    <w:r w:rsidRPr="00203332">
      <w:rPr>
        <w:rFonts w:cstheme="minorHAnsi"/>
        <w:sz w:val="18"/>
        <w:szCs w:val="18"/>
        <w:lang w:eastAsia="en-US"/>
      </w:rPr>
      <w:ptab w:relativeTo="margin" w:alignment="right" w:leader="none"/>
    </w:r>
    <w:r>
      <w:rPr>
        <w:noProof/>
      </w:rPr>
      <w:drawing>
        <wp:inline distT="0" distB="0" distL="0" distR="0" wp14:anchorId="1A6117BA" wp14:editId="19D7F58B">
          <wp:extent cx="2379791" cy="7905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9791" cy="790575"/>
                  </a:xfrm>
                  <a:prstGeom prst="rect">
                    <a:avLst/>
                  </a:prstGeom>
                  <a:noFill/>
                  <a:ln>
                    <a:noFill/>
                  </a:ln>
                </pic:spPr>
              </pic:pic>
            </a:graphicData>
          </a:graphic>
        </wp:inline>
      </w:drawing>
    </w:r>
    <w:r>
      <w:rPr>
        <w:noProof/>
      </w:rPr>
      <mc:AlternateContent>
        <mc:Choice Requires="wps">
          <w:drawing>
            <wp:anchor distT="0" distB="0" distL="114300" distR="114300" simplePos="0" relativeHeight="251671552" behindDoc="0" locked="0" layoutInCell="0" allowOverlap="1" wp14:anchorId="0CF3871A" wp14:editId="7592AD5C">
              <wp:simplePos x="0" y="0"/>
              <wp:positionH relativeFrom="page">
                <wp:posOffset>-227330</wp:posOffset>
              </wp:positionH>
              <wp:positionV relativeFrom="page">
                <wp:posOffset>9906635</wp:posOffset>
              </wp:positionV>
              <wp:extent cx="7915910" cy="807085"/>
              <wp:effectExtent l="20320" t="19685" r="17145" b="2095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7085"/>
                      </a:xfrm>
                      <a:prstGeom prst="rect">
                        <a:avLst/>
                      </a:prstGeom>
                      <a:solidFill>
                        <a:schemeClr val="tx2">
                          <a:lumMod val="20000"/>
                          <a:lumOff val="80000"/>
                        </a:schemeClr>
                      </a:solidFill>
                      <a:ln w="28575" cmpd="sng">
                        <a:solidFill>
                          <a:srgbClr val="CC0000"/>
                        </a:solidFill>
                        <a:miter lim="800000"/>
                        <a:headEnd/>
                        <a:tailEnd/>
                      </a:ln>
                    </wps:spPr>
                    <wps:txbx>
                      <w:txbxContent>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Pr="00897D3F" w:rsidRDefault="00CF071F" w:rsidP="00D53A46">
                          <w:pPr>
                            <w:jc w:val="center"/>
                            <w:rPr>
                              <w:rFonts w:ascii="HelveticaNeue-Roman" w:hAnsi="HelveticaNeue-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5" o:spid="_x0000_s1029" style="position:absolute;left:0;text-align:left;margin-left:-17.9pt;margin-top:780.05pt;width:623.3pt;height:63.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" o:allowincell="f" fillcolor="#e1dfdf [671]" strokecolor="#c00" strokeweight="2.25pt">
              <v:textbox>
                <w:txbxContent>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Default="00CF071F" w:rsidP="00D53A46">
                    <w:pPr>
                      <w:jc w:val="center"/>
                      <w:rPr>
                        <w:rFonts w:ascii="HelveticaNeue-Roman" w:hAnsi="HelveticaNeue-Roman"/>
                        <w:sz w:val="18"/>
                        <w:szCs w:val="18"/>
                      </w:rPr>
                    </w:pPr>
                  </w:p>
                  <w:p w:rsidR="00CF071F" w:rsidRPr="00897D3F" w:rsidRDefault="00CF071F" w:rsidP="00D53A46">
                    <w:pPr>
                      <w:jc w:val="center"/>
                      <w:rPr>
                        <w:rFonts w:ascii="HelveticaNeue-Roman" w:hAnsi="HelveticaNeue-Roman"/>
                        <w:sz w:val="18"/>
                        <w:szCs w:val="18"/>
                      </w:rPr>
                    </w:pP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336" w:rsidRDefault="00522336" w:rsidP="008F6FC8">
      <w:pPr>
        <w:spacing w:after="0"/>
      </w:pPr>
      <w:r>
        <w:separator/>
      </w:r>
    </w:p>
  </w:footnote>
  <w:footnote w:type="continuationSeparator" w:id="0">
    <w:p w:rsidR="00522336" w:rsidRDefault="00522336" w:rsidP="008F6F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71F" w:rsidRDefault="00CF071F" w:rsidP="00610B8C">
    <w:pPr>
      <w:pStyle w:val="Header"/>
      <w:jc w:val="center"/>
    </w:pPr>
    <w:r>
      <w:rPr>
        <w:rFonts w:ascii="HelveticaNeue-Roman" w:hAnsi="HelveticaNeue-Roman"/>
        <w:noProof/>
        <w:sz w:val="24"/>
        <w:szCs w:val="24"/>
      </w:rPr>
      <mc:AlternateContent>
        <mc:Choice Requires="wps">
          <w:drawing>
            <wp:anchor distT="0" distB="0" distL="114300" distR="114300" simplePos="0" relativeHeight="251677696" behindDoc="0" locked="0" layoutInCell="0" allowOverlap="1" wp14:anchorId="0B01A2DB" wp14:editId="58D17476">
              <wp:simplePos x="0" y="0"/>
              <wp:positionH relativeFrom="page">
                <wp:posOffset>-47626</wp:posOffset>
              </wp:positionH>
              <wp:positionV relativeFrom="topMargin">
                <wp:posOffset>-28575</wp:posOffset>
              </wp:positionV>
              <wp:extent cx="7648575" cy="875665"/>
              <wp:effectExtent l="0" t="0" r="28575" b="1968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8575" cy="875665"/>
                      </a:xfrm>
                      <a:prstGeom prst="rect">
                        <a:avLst/>
                      </a:prstGeom>
                      <a:solidFill>
                        <a:schemeClr val="tx2">
                          <a:lumMod val="20000"/>
                          <a:lumOff val="80000"/>
                        </a:schemeClr>
                      </a:solidFill>
                      <a:ln w="25400" cmpd="sng">
                        <a:solidFill>
                          <a:srgbClr val="E32528"/>
                        </a:solidFill>
                        <a:prstDash val="solid"/>
                        <a:miter lim="800000"/>
                        <a:headEnd/>
                        <a:tailEnd/>
                      </a:ln>
                      <a:effectLst/>
                    </wps:spPr>
                    <wps:txbx>
                      <w:txbxContent>
                        <w:p w:rsidR="00CF071F" w:rsidRDefault="00CF071F" w:rsidP="00610B8C">
                          <w:r>
                            <w:t xml:space="preserve">                               </w:t>
                          </w:r>
                        </w:p>
                        <w:p w:rsidR="00CF071F" w:rsidRPr="00715E2D" w:rsidRDefault="00CF071F" w:rsidP="007F6727">
                          <w:pPr>
                            <w:pStyle w:val="Heading2"/>
                            <w:rPr>
                              <w:rStyle w:val="IntenseEmphasis"/>
                              <w:i/>
                            </w:rPr>
                          </w:pPr>
                          <w:r w:rsidRPr="0079703A">
                            <w:rPr>
                              <w:rStyle w:val="Heading2Char"/>
                            </w:rPr>
                            <w:t>Alchemy Worx Order</w:t>
                          </w:r>
                          <w:r>
                            <w:rPr>
                              <w:rStyle w:val="IntenseEmphasis"/>
                              <w:b/>
                              <w:i/>
                            </w:rPr>
                            <w:tab/>
                          </w:r>
                          <w:r w:rsidRPr="00715E2D">
                            <w:rPr>
                              <w:rStyle w:val="IntenseEmphasis"/>
                              <w:b/>
                              <w:i/>
                            </w:rPr>
                            <w:tab/>
                          </w:r>
                          <w:r w:rsidRPr="00715E2D">
                            <w:rPr>
                              <w:rStyle w:val="IntenseEmphasis"/>
                              <w:i/>
                            </w:rPr>
                            <w:tab/>
                          </w:r>
                          <w:r w:rsidRPr="00715E2D">
                            <w:rPr>
                              <w:rStyle w:val="IntenseEmphasis"/>
                              <w:i/>
                            </w:rPr>
                            <w:tab/>
                            <w:t xml:space="preserve">            </w:t>
                          </w:r>
                          <w:r>
                            <w:rPr>
                              <w:rStyle w:val="IntenseEmphasis"/>
                              <w:i/>
                            </w:rPr>
                            <w:t xml:space="preserve">                     </w:t>
                          </w:r>
                          <w:r w:rsidRPr="00715E2D">
                            <w:rPr>
                              <w:rStyle w:val="IntenseEmphasis"/>
                              <w:i/>
                              <w:sz w:val="24"/>
                              <w:szCs w:val="24"/>
                            </w:rPr>
                            <w:fldChar w:fldCharType="begin"/>
                          </w:r>
                          <w:r w:rsidRPr="00715E2D">
                            <w:rPr>
                              <w:rStyle w:val="IntenseEmphasis"/>
                              <w:i/>
                              <w:sz w:val="24"/>
                              <w:szCs w:val="24"/>
                            </w:rPr>
                            <w:instrText xml:space="preserve"> PAGE   \* MERGEFORMAT </w:instrText>
                          </w:r>
                          <w:r w:rsidRPr="00715E2D">
                            <w:rPr>
                              <w:rStyle w:val="IntenseEmphasis"/>
                              <w:i/>
                              <w:sz w:val="24"/>
                              <w:szCs w:val="24"/>
                            </w:rPr>
                            <w:fldChar w:fldCharType="separate"/>
                          </w:r>
                          <w:r w:rsidR="00A447FC">
                            <w:rPr>
                              <w:rStyle w:val="IntenseEmphasis"/>
                              <w:i/>
                              <w:noProof/>
                              <w:sz w:val="24"/>
                              <w:szCs w:val="24"/>
                            </w:rPr>
                            <w:t>1</w:t>
                          </w:r>
                          <w:r w:rsidRPr="00715E2D">
                            <w:rPr>
                              <w:rStyle w:val="IntenseEmphasis"/>
                              <w:i/>
                              <w:sz w:val="24"/>
                              <w:szCs w:val="24"/>
                            </w:rPr>
                            <w:fldChar w:fldCharType="end"/>
                          </w:r>
                          <w:r w:rsidRPr="00715E2D">
                            <w:rPr>
                              <w:rStyle w:val="IntenseEmphasis"/>
                              <w:i/>
                              <w:sz w:val="24"/>
                              <w:szCs w:val="24"/>
                            </w:rPr>
                            <w:t xml:space="preserve"> |</w:t>
                          </w:r>
                          <w:r w:rsidRPr="00715E2D">
                            <w:rPr>
                              <w:rStyle w:val="IntenseEmphasis"/>
                              <w:i/>
                            </w:rPr>
                            <w:t xml:space="preserve"> </w:t>
                          </w:r>
                          <w:r w:rsidRPr="00715E2D">
                            <w:rPr>
                              <w:rStyle w:val="IntenseEmphasis"/>
                              <w:i/>
                              <w:color w:val="7F7F7F" w:themeColor="background1" w:themeShade="7F"/>
                              <w:spacing w:val="60"/>
                              <w:sz w:val="24"/>
                              <w:szCs w:val="24"/>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left:0;text-align:left;margin-left:-3.75pt;margin-top:-2.25pt;width:602.25pt;height:68.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" o:allowincell="f" fillcolor="#e1dfdf [671]" strokecolor="#e32528" strokeweight="2pt">
              <v:textbox>
                <w:txbxContent>
                  <w:p w:rsidR="00CF071F" w:rsidRDefault="00CF071F" w:rsidP="00610B8C">
                    <w:r>
                      <w:t xml:space="preserve">                               </w:t>
                    </w:r>
                  </w:p>
                  <w:p w:rsidR="00CF071F" w:rsidRPr="00715E2D" w:rsidRDefault="00CF071F" w:rsidP="007F6727">
                    <w:pPr>
                      <w:pStyle w:val="Heading2"/>
                      <w:rPr>
                        <w:rStyle w:val="IntenseEmphasis"/>
                        <w:i/>
                      </w:rPr>
                    </w:pPr>
                    <w:r w:rsidRPr="0079703A">
                      <w:rPr>
                        <w:rStyle w:val="Heading2Char"/>
                      </w:rPr>
                      <w:t>Alchemy Worx Order</w:t>
                    </w:r>
                    <w:r>
                      <w:rPr>
                        <w:rStyle w:val="IntenseEmphasis"/>
                        <w:b/>
                        <w:i/>
                      </w:rPr>
                      <w:tab/>
                    </w:r>
                    <w:r w:rsidRPr="00715E2D">
                      <w:rPr>
                        <w:rStyle w:val="IntenseEmphasis"/>
                        <w:b/>
                        <w:i/>
                      </w:rPr>
                      <w:tab/>
                    </w:r>
                    <w:r w:rsidRPr="00715E2D">
                      <w:rPr>
                        <w:rStyle w:val="IntenseEmphasis"/>
                        <w:i/>
                      </w:rPr>
                      <w:tab/>
                    </w:r>
                    <w:r w:rsidRPr="00715E2D">
                      <w:rPr>
                        <w:rStyle w:val="IntenseEmphasis"/>
                        <w:i/>
                      </w:rPr>
                      <w:tab/>
                      <w:t xml:space="preserve">            </w:t>
                    </w:r>
                    <w:r>
                      <w:rPr>
                        <w:rStyle w:val="IntenseEmphasis"/>
                        <w:i/>
                      </w:rPr>
                      <w:t xml:space="preserve">                     </w:t>
                    </w:r>
                    <w:r w:rsidRPr="00715E2D">
                      <w:rPr>
                        <w:rStyle w:val="IntenseEmphasis"/>
                        <w:i/>
                        <w:sz w:val="24"/>
                        <w:szCs w:val="24"/>
                      </w:rPr>
                      <w:fldChar w:fldCharType="begin"/>
                    </w:r>
                    <w:r w:rsidRPr="00715E2D">
                      <w:rPr>
                        <w:rStyle w:val="IntenseEmphasis"/>
                        <w:i/>
                        <w:sz w:val="24"/>
                        <w:szCs w:val="24"/>
                      </w:rPr>
                      <w:instrText xml:space="preserve"> PAGE   \* MERGEFORMAT </w:instrText>
                    </w:r>
                    <w:r w:rsidRPr="00715E2D">
                      <w:rPr>
                        <w:rStyle w:val="IntenseEmphasis"/>
                        <w:i/>
                        <w:sz w:val="24"/>
                        <w:szCs w:val="24"/>
                      </w:rPr>
                      <w:fldChar w:fldCharType="separate"/>
                    </w:r>
                    <w:r w:rsidR="00A447FC">
                      <w:rPr>
                        <w:rStyle w:val="IntenseEmphasis"/>
                        <w:i/>
                        <w:noProof/>
                        <w:sz w:val="24"/>
                        <w:szCs w:val="24"/>
                      </w:rPr>
                      <w:t>1</w:t>
                    </w:r>
                    <w:r w:rsidRPr="00715E2D">
                      <w:rPr>
                        <w:rStyle w:val="IntenseEmphasis"/>
                        <w:i/>
                        <w:sz w:val="24"/>
                        <w:szCs w:val="24"/>
                      </w:rPr>
                      <w:fldChar w:fldCharType="end"/>
                    </w:r>
                    <w:r w:rsidRPr="00715E2D">
                      <w:rPr>
                        <w:rStyle w:val="IntenseEmphasis"/>
                        <w:i/>
                        <w:sz w:val="24"/>
                        <w:szCs w:val="24"/>
                      </w:rPr>
                      <w:t xml:space="preserve"> |</w:t>
                    </w:r>
                    <w:r w:rsidRPr="00715E2D">
                      <w:rPr>
                        <w:rStyle w:val="IntenseEmphasis"/>
                        <w:i/>
                      </w:rPr>
                      <w:t xml:space="preserve"> </w:t>
                    </w:r>
                    <w:r w:rsidRPr="00715E2D">
                      <w:rPr>
                        <w:rStyle w:val="IntenseEmphasis"/>
                        <w:i/>
                        <w:color w:val="7F7F7F" w:themeColor="background1" w:themeShade="7F"/>
                        <w:spacing w:val="60"/>
                        <w:sz w:val="24"/>
                        <w:szCs w:val="24"/>
                      </w:rPr>
                      <w:t>Page</w:t>
                    </w:r>
                  </w:p>
                </w:txbxContent>
              </v:textbox>
              <w10:wrap anchorx="page"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71F" w:rsidRPr="00610B8C" w:rsidRDefault="00CF071F" w:rsidP="00610B8C">
    <w:r>
      <w:rPr>
        <w:rFonts w:ascii="HelveticaNeue-Roman" w:hAnsi="HelveticaNeue-Roman"/>
        <w:noProof/>
        <w:sz w:val="24"/>
        <w:szCs w:val="24"/>
      </w:rPr>
      <mc:AlternateContent>
        <mc:Choice Requires="wps">
          <w:drawing>
            <wp:anchor distT="0" distB="0" distL="114300" distR="114300" simplePos="0" relativeHeight="251669504" behindDoc="0" locked="0" layoutInCell="0" allowOverlap="1" wp14:anchorId="0AA19558" wp14:editId="73EB0664">
              <wp:simplePos x="0" y="0"/>
              <wp:positionH relativeFrom="page">
                <wp:posOffset>-47626</wp:posOffset>
              </wp:positionH>
              <wp:positionV relativeFrom="topMargin">
                <wp:posOffset>-28575</wp:posOffset>
              </wp:positionV>
              <wp:extent cx="7648575" cy="828675"/>
              <wp:effectExtent l="0" t="0" r="28575" b="2857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8575" cy="828675"/>
                      </a:xfrm>
                      <a:prstGeom prst="rect">
                        <a:avLst/>
                      </a:prstGeom>
                      <a:solidFill>
                        <a:schemeClr val="tx2">
                          <a:lumMod val="20000"/>
                          <a:lumOff val="80000"/>
                        </a:schemeClr>
                      </a:solidFill>
                      <a:ln w="25400" cmpd="sng">
                        <a:solidFill>
                          <a:srgbClr val="E32528"/>
                        </a:solidFill>
                        <a:prstDash val="solid"/>
                        <a:miter lim="800000"/>
                        <a:headEnd/>
                        <a:tailEnd/>
                      </a:ln>
                      <a:effectLst/>
                    </wps:spPr>
                    <wps:txbx>
                      <w:txbxContent>
                        <w:p w:rsidR="00CF071F" w:rsidRDefault="00CF071F" w:rsidP="00610B8C">
                          <w:r>
                            <w:t xml:space="preserve">                               </w:t>
                          </w:r>
                        </w:p>
                        <w:p w:rsidR="00CF071F" w:rsidRPr="00851D03" w:rsidRDefault="00CF071F" w:rsidP="007F6727">
                          <w:pPr>
                            <w:pStyle w:val="Heading1"/>
                            <w:rPr>
                              <w:rStyle w:val="IntenseEmphasis"/>
                              <w:b/>
                              <w:i/>
                            </w:rPr>
                          </w:pPr>
                          <w:r w:rsidRPr="00851D03">
                            <w:rPr>
                              <w:rStyle w:val="IntenseEmphasis"/>
                              <w:b/>
                              <w:i/>
                            </w:rPr>
                            <w:t>Alchemy Worx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_x0000_s1028" style="position:absolute;margin-left:-3.75pt;margin-top:-2.25pt;width:602.25pt;height:65.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" o:allowincell="f" fillcolor="#e1dfdf [671]" strokecolor="#e32528" strokeweight="2pt">
              <v:textbox>
                <w:txbxContent>
                  <w:p w:rsidR="00CF071F" w:rsidRDefault="00CF071F" w:rsidP="00610B8C">
                    <w:r>
                      <w:t xml:space="preserve">                               </w:t>
                    </w:r>
                  </w:p>
                  <w:p w:rsidR="00CF071F" w:rsidRPr="00851D03" w:rsidRDefault="00CF071F" w:rsidP="007F6727">
                    <w:pPr>
                      <w:pStyle w:val="Heading1"/>
                      <w:rPr>
                        <w:rStyle w:val="IntenseEmphasis"/>
                        <w:b/>
                        <w:i/>
                      </w:rPr>
                    </w:pPr>
                    <w:r w:rsidRPr="00851D03">
                      <w:rPr>
                        <w:rStyle w:val="IntenseEmphasis"/>
                        <w:b/>
                        <w:i/>
                      </w:rPr>
                      <w:t>Alchemy Worx Order</w:t>
                    </w:r>
                  </w:p>
                </w:txbxContent>
              </v:textbox>
              <w10:wrap anchorx="page"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4E2"/>
    <w:multiLevelType w:val="multilevel"/>
    <w:tmpl w:val="5448DB8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A97A56"/>
    <w:multiLevelType w:val="multilevel"/>
    <w:tmpl w:val="F73A26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C10C27"/>
    <w:multiLevelType w:val="hybridMultilevel"/>
    <w:tmpl w:val="BA7C9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506315"/>
    <w:multiLevelType w:val="multilevel"/>
    <w:tmpl w:val="BCC45BE0"/>
    <w:lvl w:ilvl="0">
      <w:start w:val="1"/>
      <w:numFmt w:val="decimal"/>
      <w:lvlText w:val="%1."/>
      <w:lvlJc w:val="left"/>
      <w:pPr>
        <w:ind w:left="928" w:hanging="360"/>
      </w:pPr>
      <w:rPr>
        <w:rFonts w:hint="default"/>
        <w:b/>
        <w:sz w:val="20"/>
        <w:szCs w:val="20"/>
      </w:rPr>
    </w:lvl>
    <w:lvl w:ilvl="1">
      <w:start w:val="1"/>
      <w:numFmt w:val="decimal"/>
      <w:isLgl/>
      <w:lvlText w:val="%1.%2."/>
      <w:lvlJc w:val="left"/>
      <w:pPr>
        <w:ind w:left="1288"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22FC6385"/>
    <w:multiLevelType w:val="hybridMultilevel"/>
    <w:tmpl w:val="64B4E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F339A"/>
    <w:multiLevelType w:val="hybridMultilevel"/>
    <w:tmpl w:val="95EAC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82C3DF5"/>
    <w:multiLevelType w:val="hybridMultilevel"/>
    <w:tmpl w:val="EB0E1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A84528"/>
    <w:multiLevelType w:val="multilevel"/>
    <w:tmpl w:val="A9BC1A6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B5A3763"/>
    <w:multiLevelType w:val="hybridMultilevel"/>
    <w:tmpl w:val="2B9E9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B82C64"/>
    <w:multiLevelType w:val="multilevel"/>
    <w:tmpl w:val="5D6A482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9993F7E"/>
    <w:multiLevelType w:val="hybridMultilevel"/>
    <w:tmpl w:val="9A72A1CA"/>
    <w:lvl w:ilvl="0" w:tplc="5C4EA0A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BA287C"/>
    <w:multiLevelType w:val="hybridMultilevel"/>
    <w:tmpl w:val="C60680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19514F7"/>
    <w:multiLevelType w:val="multilevel"/>
    <w:tmpl w:val="A50ADDB8"/>
    <w:lvl w:ilvl="0">
      <w:start w:val="1"/>
      <w:numFmt w:val="decimal"/>
      <w:pStyle w:val="Heading4"/>
      <w:lvlText w:val="%1."/>
      <w:lvlJc w:val="left"/>
      <w:pPr>
        <w:ind w:left="360" w:hanging="360"/>
      </w:pPr>
    </w:lvl>
    <w:lvl w:ilvl="1">
      <w:start w:val="1"/>
      <w:numFmt w:val="decimal"/>
      <w:pStyle w:val="Heading5"/>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2C70B9"/>
    <w:multiLevelType w:val="hybridMultilevel"/>
    <w:tmpl w:val="A5704D5A"/>
    <w:lvl w:ilvl="0" w:tplc="1FAEA86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
  </w:num>
  <w:num w:numId="4">
    <w:abstractNumId w:val="10"/>
  </w:num>
  <w:num w:numId="5">
    <w:abstractNumId w:val="11"/>
  </w:num>
  <w:num w:numId="6">
    <w:abstractNumId w:val="3"/>
  </w:num>
  <w:num w:numId="7">
    <w:abstractNumId w:val="1"/>
  </w:num>
  <w:num w:numId="8">
    <w:abstractNumId w:val="0"/>
  </w:num>
  <w:num w:numId="9">
    <w:abstractNumId w:val="8"/>
  </w:num>
  <w:num w:numId="10">
    <w:abstractNumId w:val="4"/>
  </w:num>
  <w:num w:numId="11">
    <w:abstractNumId w:val="7"/>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8193" style="mso-position-horizontal:center;mso-position-horizontal-relative:page;mso-position-vertical:bottom;mso-position-vertical-relative:page;mso-width-percent:1050;mso-height-percent:900;mso-height-relative:top-margin-area" o:allowincell="f" fillcolor="none [671]" strokecolor="#c00">
      <v:fill color="none [671]"/>
      <v:stroke color="#c00"/>
      <o:colormru v:ext="edit" colors="#9a0000,#e32528"/>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336"/>
    <w:rsid w:val="00000827"/>
    <w:rsid w:val="00012C5A"/>
    <w:rsid w:val="00020B94"/>
    <w:rsid w:val="00027987"/>
    <w:rsid w:val="0006012A"/>
    <w:rsid w:val="00073149"/>
    <w:rsid w:val="00075322"/>
    <w:rsid w:val="00093471"/>
    <w:rsid w:val="000A57A0"/>
    <w:rsid w:val="000C043F"/>
    <w:rsid w:val="000C3F7B"/>
    <w:rsid w:val="000D4292"/>
    <w:rsid w:val="001148EA"/>
    <w:rsid w:val="001701C0"/>
    <w:rsid w:val="00203332"/>
    <w:rsid w:val="00203F8E"/>
    <w:rsid w:val="00265597"/>
    <w:rsid w:val="002738AC"/>
    <w:rsid w:val="0029199F"/>
    <w:rsid w:val="00294902"/>
    <w:rsid w:val="00334CC3"/>
    <w:rsid w:val="00336F73"/>
    <w:rsid w:val="00363E21"/>
    <w:rsid w:val="003D65CD"/>
    <w:rsid w:val="003F0CE5"/>
    <w:rsid w:val="00401D8D"/>
    <w:rsid w:val="004268FA"/>
    <w:rsid w:val="00455114"/>
    <w:rsid w:val="00467B64"/>
    <w:rsid w:val="004813D8"/>
    <w:rsid w:val="004B0DB7"/>
    <w:rsid w:val="004C060E"/>
    <w:rsid w:val="00522336"/>
    <w:rsid w:val="00540724"/>
    <w:rsid w:val="00547239"/>
    <w:rsid w:val="00551B2B"/>
    <w:rsid w:val="00555E2C"/>
    <w:rsid w:val="00584E82"/>
    <w:rsid w:val="00590FA8"/>
    <w:rsid w:val="005D3B59"/>
    <w:rsid w:val="00610B8C"/>
    <w:rsid w:val="006515DB"/>
    <w:rsid w:val="0065568E"/>
    <w:rsid w:val="00663586"/>
    <w:rsid w:val="00671829"/>
    <w:rsid w:val="006D7527"/>
    <w:rsid w:val="00715E2D"/>
    <w:rsid w:val="00725751"/>
    <w:rsid w:val="007625B6"/>
    <w:rsid w:val="0079703A"/>
    <w:rsid w:val="007C6EF5"/>
    <w:rsid w:val="007D5E1C"/>
    <w:rsid w:val="007E00E3"/>
    <w:rsid w:val="007F305F"/>
    <w:rsid w:val="007F6727"/>
    <w:rsid w:val="00831BFA"/>
    <w:rsid w:val="00846D0B"/>
    <w:rsid w:val="00851D03"/>
    <w:rsid w:val="00897D3F"/>
    <w:rsid w:val="008B5B1B"/>
    <w:rsid w:val="008D1DFD"/>
    <w:rsid w:val="008F6FC8"/>
    <w:rsid w:val="0092252C"/>
    <w:rsid w:val="00935333"/>
    <w:rsid w:val="009458C0"/>
    <w:rsid w:val="00963676"/>
    <w:rsid w:val="00992B0B"/>
    <w:rsid w:val="009A0502"/>
    <w:rsid w:val="009E3595"/>
    <w:rsid w:val="009F0438"/>
    <w:rsid w:val="00A13804"/>
    <w:rsid w:val="00A35384"/>
    <w:rsid w:val="00A36F2A"/>
    <w:rsid w:val="00A447FC"/>
    <w:rsid w:val="00A51F75"/>
    <w:rsid w:val="00A57919"/>
    <w:rsid w:val="00AA3F77"/>
    <w:rsid w:val="00AB6997"/>
    <w:rsid w:val="00AC5891"/>
    <w:rsid w:val="00AC5B97"/>
    <w:rsid w:val="00AD1260"/>
    <w:rsid w:val="00B04804"/>
    <w:rsid w:val="00B231C4"/>
    <w:rsid w:val="00B44152"/>
    <w:rsid w:val="00B468EC"/>
    <w:rsid w:val="00B62CD3"/>
    <w:rsid w:val="00B7584D"/>
    <w:rsid w:val="00B76276"/>
    <w:rsid w:val="00B87299"/>
    <w:rsid w:val="00BF75D2"/>
    <w:rsid w:val="00C12A36"/>
    <w:rsid w:val="00C47736"/>
    <w:rsid w:val="00CE5BE6"/>
    <w:rsid w:val="00CE6D8C"/>
    <w:rsid w:val="00CF071F"/>
    <w:rsid w:val="00D21F69"/>
    <w:rsid w:val="00D2235B"/>
    <w:rsid w:val="00D472A0"/>
    <w:rsid w:val="00D53A46"/>
    <w:rsid w:val="00D54A6E"/>
    <w:rsid w:val="00DE38F4"/>
    <w:rsid w:val="00E110B0"/>
    <w:rsid w:val="00E2248E"/>
    <w:rsid w:val="00E54236"/>
    <w:rsid w:val="00E62F38"/>
    <w:rsid w:val="00EB077C"/>
    <w:rsid w:val="00EF2B06"/>
    <w:rsid w:val="00F16679"/>
    <w:rsid w:val="00F7097C"/>
    <w:rsid w:val="00F74416"/>
    <w:rsid w:val="00FE6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style="mso-position-horizontal:center;mso-position-horizontal-relative:page;mso-position-vertical:bottom;mso-position-vertical-relative:page;mso-width-percent:1050;mso-height-percent:900;mso-height-relative:top-margin-area" o:allowincell="f" fillcolor="none [671]" strokecolor="#c00">
      <v:fill color="none [671]"/>
      <v:stroke color="#c00"/>
      <o:colormru v:ext="edit" colors="#9a0000,#e3252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87"/>
    <w:pPr>
      <w:spacing w:before="100" w:line="240" w:lineRule="auto"/>
    </w:pPr>
  </w:style>
  <w:style w:type="paragraph" w:styleId="Heading1">
    <w:name w:val="heading 1"/>
    <w:basedOn w:val="Normal"/>
    <w:next w:val="Normal"/>
    <w:link w:val="Heading1Char"/>
    <w:autoRedefine/>
    <w:uiPriority w:val="9"/>
    <w:qFormat/>
    <w:rsid w:val="007F6727"/>
    <w:pPr>
      <w:jc w:val="center"/>
      <w:outlineLvl w:val="0"/>
    </w:pPr>
    <w:rPr>
      <w:rFonts w:ascii="Arial" w:eastAsiaTheme="majorEastAsia" w:hAnsi="Arial" w:cs="Arial"/>
      <w:b/>
      <w:bCs/>
      <w:iCs/>
      <w:color w:val="E21E26"/>
      <w:sz w:val="72"/>
      <w:szCs w:val="72"/>
      <w:lang w:val="en-US"/>
    </w:rPr>
  </w:style>
  <w:style w:type="paragraph" w:styleId="Heading2">
    <w:name w:val="heading 2"/>
    <w:basedOn w:val="Normal"/>
    <w:link w:val="Heading2Char"/>
    <w:autoRedefine/>
    <w:uiPriority w:val="9"/>
    <w:unhideWhenUsed/>
    <w:qFormat/>
    <w:rsid w:val="007F6727"/>
    <w:pPr>
      <w:spacing w:after="0"/>
      <w:jc w:val="center"/>
      <w:outlineLvl w:val="1"/>
    </w:pPr>
    <w:rPr>
      <w:b/>
      <w:color w:val="E21E26"/>
      <w:sz w:val="36"/>
    </w:rPr>
  </w:style>
  <w:style w:type="paragraph" w:styleId="Heading3">
    <w:name w:val="heading 3"/>
    <w:basedOn w:val="Normal"/>
    <w:next w:val="Normal"/>
    <w:link w:val="Heading3Char"/>
    <w:autoRedefine/>
    <w:uiPriority w:val="9"/>
    <w:unhideWhenUsed/>
    <w:qFormat/>
    <w:rsid w:val="00027987"/>
    <w:pPr>
      <w:spacing w:before="400" w:after="0" w:line="360" w:lineRule="auto"/>
      <w:outlineLvl w:val="2"/>
    </w:pPr>
    <w:rPr>
      <w:rFonts w:asciiTheme="majorHAnsi" w:eastAsiaTheme="majorEastAsia" w:hAnsiTheme="majorHAnsi" w:cstheme="majorBidi"/>
      <w:b/>
      <w:bCs/>
      <w:color w:val="E21E26"/>
      <w:sz w:val="24"/>
    </w:rPr>
  </w:style>
  <w:style w:type="paragraph" w:styleId="Heading4">
    <w:name w:val="heading 4"/>
    <w:next w:val="Heading3"/>
    <w:link w:val="Heading4Char"/>
    <w:autoRedefine/>
    <w:uiPriority w:val="9"/>
    <w:unhideWhenUsed/>
    <w:qFormat/>
    <w:rsid w:val="00027987"/>
    <w:pPr>
      <w:numPr>
        <w:numId w:val="14"/>
      </w:numPr>
      <w:spacing w:before="400" w:after="0" w:line="360" w:lineRule="auto"/>
      <w:ind w:left="357" w:hanging="357"/>
      <w:outlineLvl w:val="3"/>
    </w:pPr>
    <w:rPr>
      <w:rFonts w:asciiTheme="majorHAnsi" w:eastAsiaTheme="majorEastAsia" w:hAnsiTheme="majorHAnsi" w:cstheme="majorBidi"/>
      <w:b/>
      <w:iCs/>
      <w:color w:val="E21E26"/>
      <w:sz w:val="24"/>
    </w:rPr>
  </w:style>
  <w:style w:type="paragraph" w:styleId="Heading5">
    <w:name w:val="heading 5"/>
    <w:basedOn w:val="ListParagraph"/>
    <w:next w:val="Normal"/>
    <w:link w:val="Heading5Char"/>
    <w:autoRedefine/>
    <w:uiPriority w:val="9"/>
    <w:unhideWhenUsed/>
    <w:qFormat/>
    <w:rsid w:val="00027987"/>
    <w:pPr>
      <w:numPr>
        <w:ilvl w:val="1"/>
        <w:numId w:val="14"/>
      </w:numPr>
      <w:spacing w:before="300" w:after="0"/>
      <w:ind w:left="788" w:hanging="431"/>
      <w:outlineLvl w:val="4"/>
    </w:pPr>
    <w:rPr>
      <w:b/>
    </w:rPr>
  </w:style>
  <w:style w:type="paragraph" w:styleId="Heading6">
    <w:name w:val="heading 6"/>
    <w:basedOn w:val="Normal"/>
    <w:next w:val="Normal"/>
    <w:link w:val="Heading6Char"/>
    <w:uiPriority w:val="9"/>
    <w:semiHidden/>
    <w:unhideWhenUsed/>
    <w:qFormat/>
    <w:rsid w:val="00AC589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C589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589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589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C5891"/>
    <w:pPr>
      <w:spacing w:after="0"/>
    </w:pPr>
  </w:style>
  <w:style w:type="character" w:customStyle="1" w:styleId="NoSpacingChar">
    <w:name w:val="No Spacing Char"/>
    <w:basedOn w:val="DefaultParagraphFont"/>
    <w:link w:val="NoSpacing"/>
    <w:uiPriority w:val="1"/>
    <w:rsid w:val="004B0DB7"/>
  </w:style>
  <w:style w:type="paragraph" w:styleId="BalloonText">
    <w:name w:val="Balloon Text"/>
    <w:basedOn w:val="Normal"/>
    <w:link w:val="BalloonTextChar"/>
    <w:uiPriority w:val="99"/>
    <w:semiHidden/>
    <w:unhideWhenUsed/>
    <w:rsid w:val="004B0D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DB7"/>
    <w:rPr>
      <w:rFonts w:ascii="Tahoma" w:hAnsi="Tahoma" w:cs="Tahoma"/>
      <w:sz w:val="16"/>
      <w:szCs w:val="16"/>
    </w:rPr>
  </w:style>
  <w:style w:type="character" w:customStyle="1" w:styleId="Heading1Char">
    <w:name w:val="Heading 1 Char"/>
    <w:basedOn w:val="DefaultParagraphFont"/>
    <w:link w:val="Heading1"/>
    <w:uiPriority w:val="9"/>
    <w:rsid w:val="007F6727"/>
    <w:rPr>
      <w:rFonts w:ascii="Arial" w:eastAsiaTheme="majorEastAsia" w:hAnsi="Arial" w:cs="Arial"/>
      <w:b/>
      <w:bCs/>
      <w:iCs/>
      <w:color w:val="E21E26"/>
      <w:sz w:val="72"/>
      <w:szCs w:val="72"/>
      <w:lang w:val="en-US"/>
    </w:rPr>
  </w:style>
  <w:style w:type="paragraph" w:styleId="Header">
    <w:name w:val="header"/>
    <w:basedOn w:val="Normal"/>
    <w:link w:val="HeaderChar"/>
    <w:uiPriority w:val="99"/>
    <w:unhideWhenUsed/>
    <w:rsid w:val="008F6FC8"/>
    <w:pPr>
      <w:tabs>
        <w:tab w:val="center" w:pos="4513"/>
        <w:tab w:val="right" w:pos="9026"/>
      </w:tabs>
      <w:spacing w:after="0"/>
    </w:pPr>
  </w:style>
  <w:style w:type="character" w:customStyle="1" w:styleId="HeaderChar">
    <w:name w:val="Header Char"/>
    <w:basedOn w:val="DefaultParagraphFont"/>
    <w:link w:val="Header"/>
    <w:uiPriority w:val="99"/>
    <w:rsid w:val="008F6FC8"/>
  </w:style>
  <w:style w:type="paragraph" w:styleId="Footer">
    <w:name w:val="footer"/>
    <w:basedOn w:val="Normal"/>
    <w:link w:val="FooterChar"/>
    <w:uiPriority w:val="99"/>
    <w:unhideWhenUsed/>
    <w:rsid w:val="008F6FC8"/>
    <w:pPr>
      <w:tabs>
        <w:tab w:val="center" w:pos="4513"/>
        <w:tab w:val="right" w:pos="9026"/>
      </w:tabs>
      <w:spacing w:after="0"/>
    </w:pPr>
  </w:style>
  <w:style w:type="character" w:customStyle="1" w:styleId="FooterChar">
    <w:name w:val="Footer Char"/>
    <w:basedOn w:val="DefaultParagraphFont"/>
    <w:link w:val="Footer"/>
    <w:uiPriority w:val="99"/>
    <w:rsid w:val="008F6FC8"/>
  </w:style>
  <w:style w:type="paragraph" w:styleId="Title">
    <w:name w:val="Title"/>
    <w:basedOn w:val="Normal"/>
    <w:next w:val="Normal"/>
    <w:link w:val="TitleChar"/>
    <w:uiPriority w:val="10"/>
    <w:qFormat/>
    <w:rsid w:val="00AC589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C5891"/>
    <w:rPr>
      <w:rFonts w:asciiTheme="majorHAnsi" w:eastAsiaTheme="majorEastAsia" w:hAnsiTheme="majorHAnsi" w:cstheme="majorBidi"/>
      <w:spacing w:val="5"/>
      <w:sz w:val="52"/>
      <w:szCs w:val="52"/>
    </w:rPr>
  </w:style>
  <w:style w:type="character" w:styleId="BookTitle">
    <w:name w:val="Book Title"/>
    <w:uiPriority w:val="33"/>
    <w:qFormat/>
    <w:rsid w:val="00AC5891"/>
    <w:rPr>
      <w:i/>
      <w:iCs/>
      <w:smallCaps/>
      <w:spacing w:val="5"/>
    </w:rPr>
  </w:style>
  <w:style w:type="character" w:styleId="IntenseEmphasis">
    <w:name w:val="Intense Emphasis"/>
    <w:uiPriority w:val="21"/>
    <w:qFormat/>
    <w:rsid w:val="00AC5891"/>
    <w:rPr>
      <w:b/>
      <w:bCs/>
    </w:rPr>
  </w:style>
  <w:style w:type="character" w:customStyle="1" w:styleId="Heading2Char">
    <w:name w:val="Heading 2 Char"/>
    <w:basedOn w:val="DefaultParagraphFont"/>
    <w:link w:val="Heading2"/>
    <w:uiPriority w:val="9"/>
    <w:rsid w:val="007F6727"/>
    <w:rPr>
      <w:b/>
      <w:color w:val="E21E26"/>
      <w:sz w:val="36"/>
    </w:rPr>
  </w:style>
  <w:style w:type="character" w:styleId="Hyperlink">
    <w:name w:val="Hyperlink"/>
    <w:basedOn w:val="DefaultParagraphFont"/>
    <w:uiPriority w:val="99"/>
    <w:unhideWhenUsed/>
    <w:rsid w:val="00897D3F"/>
    <w:rPr>
      <w:color w:val="CC9900" w:themeColor="hyperlink"/>
      <w:u w:val="single"/>
    </w:rPr>
  </w:style>
  <w:style w:type="paragraph" w:styleId="Subtitle">
    <w:name w:val="Subtitle"/>
    <w:basedOn w:val="Normal"/>
    <w:next w:val="Normal"/>
    <w:link w:val="SubtitleChar"/>
    <w:uiPriority w:val="11"/>
    <w:qFormat/>
    <w:rsid w:val="00AC589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C5891"/>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rsid w:val="00027987"/>
    <w:rPr>
      <w:rFonts w:asciiTheme="majorHAnsi" w:eastAsiaTheme="majorEastAsia" w:hAnsiTheme="majorHAnsi" w:cstheme="majorBidi"/>
      <w:b/>
      <w:bCs/>
      <w:color w:val="E21E26"/>
      <w:sz w:val="24"/>
    </w:rPr>
  </w:style>
  <w:style w:type="character" w:customStyle="1" w:styleId="Heading4Char">
    <w:name w:val="Heading 4 Char"/>
    <w:basedOn w:val="DefaultParagraphFont"/>
    <w:link w:val="Heading4"/>
    <w:uiPriority w:val="9"/>
    <w:rsid w:val="00027987"/>
    <w:rPr>
      <w:rFonts w:asciiTheme="majorHAnsi" w:eastAsiaTheme="majorEastAsia" w:hAnsiTheme="majorHAnsi" w:cstheme="majorBidi"/>
      <w:b/>
      <w:iCs/>
      <w:color w:val="E21E26"/>
      <w:sz w:val="24"/>
    </w:rPr>
  </w:style>
  <w:style w:type="character" w:styleId="Strong">
    <w:name w:val="Strong"/>
    <w:uiPriority w:val="22"/>
    <w:qFormat/>
    <w:rsid w:val="00AC5891"/>
    <w:rPr>
      <w:b/>
      <w:bCs/>
    </w:rPr>
  </w:style>
  <w:style w:type="table" w:styleId="TableGrid">
    <w:name w:val="Table Grid"/>
    <w:basedOn w:val="TableNormal"/>
    <w:rsid w:val="004C060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891"/>
    <w:pPr>
      <w:ind w:left="720"/>
      <w:contextualSpacing/>
    </w:pPr>
  </w:style>
  <w:style w:type="paragraph" w:customStyle="1" w:styleId="Default">
    <w:name w:val="Default"/>
    <w:rsid w:val="002738A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uiPriority w:val="20"/>
    <w:qFormat/>
    <w:rsid w:val="00AC5891"/>
    <w:rPr>
      <w:b/>
      <w:bCs/>
      <w:i/>
      <w:iCs/>
      <w:spacing w:val="10"/>
      <w:bdr w:val="none" w:sz="0" w:space="0" w:color="auto"/>
      <w:shd w:val="clear" w:color="auto" w:fill="auto"/>
    </w:rPr>
  </w:style>
  <w:style w:type="character" w:customStyle="1" w:styleId="Heading5Char">
    <w:name w:val="Heading 5 Char"/>
    <w:basedOn w:val="DefaultParagraphFont"/>
    <w:link w:val="Heading5"/>
    <w:uiPriority w:val="9"/>
    <w:rsid w:val="00027987"/>
    <w:rPr>
      <w:b/>
    </w:rPr>
  </w:style>
  <w:style w:type="character" w:customStyle="1" w:styleId="Heading6Char">
    <w:name w:val="Heading 6 Char"/>
    <w:basedOn w:val="DefaultParagraphFont"/>
    <w:link w:val="Heading6"/>
    <w:uiPriority w:val="9"/>
    <w:semiHidden/>
    <w:rsid w:val="00AC589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C589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589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5891"/>
    <w:rPr>
      <w:rFonts w:asciiTheme="majorHAnsi" w:eastAsiaTheme="majorEastAsia" w:hAnsiTheme="majorHAnsi" w:cstheme="majorBidi"/>
      <w:i/>
      <w:iCs/>
      <w:spacing w:val="5"/>
      <w:sz w:val="20"/>
      <w:szCs w:val="20"/>
    </w:rPr>
  </w:style>
  <w:style w:type="paragraph" w:styleId="Quote">
    <w:name w:val="Quote"/>
    <w:basedOn w:val="Normal"/>
    <w:next w:val="Normal"/>
    <w:link w:val="QuoteChar"/>
    <w:uiPriority w:val="29"/>
    <w:qFormat/>
    <w:rsid w:val="00AC5891"/>
    <w:pPr>
      <w:spacing w:before="200" w:after="0"/>
      <w:ind w:left="360" w:right="360"/>
    </w:pPr>
    <w:rPr>
      <w:i/>
      <w:iCs/>
    </w:rPr>
  </w:style>
  <w:style w:type="character" w:customStyle="1" w:styleId="QuoteChar">
    <w:name w:val="Quote Char"/>
    <w:basedOn w:val="DefaultParagraphFont"/>
    <w:link w:val="Quote"/>
    <w:uiPriority w:val="29"/>
    <w:rsid w:val="00AC5891"/>
    <w:rPr>
      <w:i/>
      <w:iCs/>
    </w:rPr>
  </w:style>
  <w:style w:type="paragraph" w:styleId="IntenseQuote">
    <w:name w:val="Intense Quote"/>
    <w:basedOn w:val="Normal"/>
    <w:next w:val="Normal"/>
    <w:link w:val="IntenseQuoteChar"/>
    <w:uiPriority w:val="30"/>
    <w:qFormat/>
    <w:rsid w:val="00AC589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5891"/>
    <w:rPr>
      <w:b/>
      <w:bCs/>
      <w:i/>
      <w:iCs/>
    </w:rPr>
  </w:style>
  <w:style w:type="character" w:styleId="SubtleEmphasis">
    <w:name w:val="Subtle Emphasis"/>
    <w:uiPriority w:val="19"/>
    <w:qFormat/>
    <w:rsid w:val="00AC5891"/>
    <w:rPr>
      <w:i/>
      <w:iCs/>
    </w:rPr>
  </w:style>
  <w:style w:type="character" w:styleId="SubtleReference">
    <w:name w:val="Subtle Reference"/>
    <w:uiPriority w:val="31"/>
    <w:qFormat/>
    <w:rsid w:val="00AC5891"/>
    <w:rPr>
      <w:smallCaps/>
    </w:rPr>
  </w:style>
  <w:style w:type="character" w:styleId="IntenseReference">
    <w:name w:val="Intense Reference"/>
    <w:uiPriority w:val="32"/>
    <w:qFormat/>
    <w:rsid w:val="00AC5891"/>
    <w:rPr>
      <w:smallCaps/>
      <w:spacing w:val="5"/>
      <w:u w:val="single"/>
    </w:rPr>
  </w:style>
  <w:style w:type="paragraph" w:styleId="TOCHeading">
    <w:name w:val="TOC Heading"/>
    <w:basedOn w:val="Heading1"/>
    <w:next w:val="Normal"/>
    <w:uiPriority w:val="39"/>
    <w:semiHidden/>
    <w:unhideWhenUsed/>
    <w:qFormat/>
    <w:rsid w:val="00AC58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87"/>
    <w:pPr>
      <w:spacing w:before="100" w:line="240" w:lineRule="auto"/>
    </w:pPr>
  </w:style>
  <w:style w:type="paragraph" w:styleId="Heading1">
    <w:name w:val="heading 1"/>
    <w:basedOn w:val="Normal"/>
    <w:next w:val="Normal"/>
    <w:link w:val="Heading1Char"/>
    <w:autoRedefine/>
    <w:uiPriority w:val="9"/>
    <w:qFormat/>
    <w:rsid w:val="007F6727"/>
    <w:pPr>
      <w:jc w:val="center"/>
      <w:outlineLvl w:val="0"/>
    </w:pPr>
    <w:rPr>
      <w:rFonts w:ascii="Arial" w:eastAsiaTheme="majorEastAsia" w:hAnsi="Arial" w:cs="Arial"/>
      <w:b/>
      <w:bCs/>
      <w:iCs/>
      <w:color w:val="E21E26"/>
      <w:sz w:val="72"/>
      <w:szCs w:val="72"/>
      <w:lang w:val="en-US"/>
    </w:rPr>
  </w:style>
  <w:style w:type="paragraph" w:styleId="Heading2">
    <w:name w:val="heading 2"/>
    <w:basedOn w:val="Normal"/>
    <w:link w:val="Heading2Char"/>
    <w:autoRedefine/>
    <w:uiPriority w:val="9"/>
    <w:unhideWhenUsed/>
    <w:qFormat/>
    <w:rsid w:val="007F6727"/>
    <w:pPr>
      <w:spacing w:after="0"/>
      <w:jc w:val="center"/>
      <w:outlineLvl w:val="1"/>
    </w:pPr>
    <w:rPr>
      <w:b/>
      <w:color w:val="E21E26"/>
      <w:sz w:val="36"/>
    </w:rPr>
  </w:style>
  <w:style w:type="paragraph" w:styleId="Heading3">
    <w:name w:val="heading 3"/>
    <w:basedOn w:val="Normal"/>
    <w:next w:val="Normal"/>
    <w:link w:val="Heading3Char"/>
    <w:autoRedefine/>
    <w:uiPriority w:val="9"/>
    <w:unhideWhenUsed/>
    <w:qFormat/>
    <w:rsid w:val="00027987"/>
    <w:pPr>
      <w:spacing w:before="400" w:after="0" w:line="360" w:lineRule="auto"/>
      <w:outlineLvl w:val="2"/>
    </w:pPr>
    <w:rPr>
      <w:rFonts w:asciiTheme="majorHAnsi" w:eastAsiaTheme="majorEastAsia" w:hAnsiTheme="majorHAnsi" w:cstheme="majorBidi"/>
      <w:b/>
      <w:bCs/>
      <w:color w:val="E21E26"/>
      <w:sz w:val="24"/>
    </w:rPr>
  </w:style>
  <w:style w:type="paragraph" w:styleId="Heading4">
    <w:name w:val="heading 4"/>
    <w:next w:val="Heading3"/>
    <w:link w:val="Heading4Char"/>
    <w:autoRedefine/>
    <w:uiPriority w:val="9"/>
    <w:unhideWhenUsed/>
    <w:qFormat/>
    <w:rsid w:val="00027987"/>
    <w:pPr>
      <w:numPr>
        <w:numId w:val="14"/>
      </w:numPr>
      <w:spacing w:before="400" w:after="0" w:line="360" w:lineRule="auto"/>
      <w:ind w:left="357" w:hanging="357"/>
      <w:outlineLvl w:val="3"/>
    </w:pPr>
    <w:rPr>
      <w:rFonts w:asciiTheme="majorHAnsi" w:eastAsiaTheme="majorEastAsia" w:hAnsiTheme="majorHAnsi" w:cstheme="majorBidi"/>
      <w:b/>
      <w:iCs/>
      <w:color w:val="E21E26"/>
      <w:sz w:val="24"/>
    </w:rPr>
  </w:style>
  <w:style w:type="paragraph" w:styleId="Heading5">
    <w:name w:val="heading 5"/>
    <w:basedOn w:val="ListParagraph"/>
    <w:next w:val="Normal"/>
    <w:link w:val="Heading5Char"/>
    <w:autoRedefine/>
    <w:uiPriority w:val="9"/>
    <w:unhideWhenUsed/>
    <w:qFormat/>
    <w:rsid w:val="00027987"/>
    <w:pPr>
      <w:numPr>
        <w:ilvl w:val="1"/>
        <w:numId w:val="14"/>
      </w:numPr>
      <w:spacing w:before="300" w:after="0"/>
      <w:ind w:left="788" w:hanging="431"/>
      <w:outlineLvl w:val="4"/>
    </w:pPr>
    <w:rPr>
      <w:b/>
    </w:rPr>
  </w:style>
  <w:style w:type="paragraph" w:styleId="Heading6">
    <w:name w:val="heading 6"/>
    <w:basedOn w:val="Normal"/>
    <w:next w:val="Normal"/>
    <w:link w:val="Heading6Char"/>
    <w:uiPriority w:val="9"/>
    <w:semiHidden/>
    <w:unhideWhenUsed/>
    <w:qFormat/>
    <w:rsid w:val="00AC589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C589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589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589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C5891"/>
    <w:pPr>
      <w:spacing w:after="0"/>
    </w:pPr>
  </w:style>
  <w:style w:type="character" w:customStyle="1" w:styleId="NoSpacingChar">
    <w:name w:val="No Spacing Char"/>
    <w:basedOn w:val="DefaultParagraphFont"/>
    <w:link w:val="NoSpacing"/>
    <w:uiPriority w:val="1"/>
    <w:rsid w:val="004B0DB7"/>
  </w:style>
  <w:style w:type="paragraph" w:styleId="BalloonText">
    <w:name w:val="Balloon Text"/>
    <w:basedOn w:val="Normal"/>
    <w:link w:val="BalloonTextChar"/>
    <w:uiPriority w:val="99"/>
    <w:semiHidden/>
    <w:unhideWhenUsed/>
    <w:rsid w:val="004B0D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DB7"/>
    <w:rPr>
      <w:rFonts w:ascii="Tahoma" w:hAnsi="Tahoma" w:cs="Tahoma"/>
      <w:sz w:val="16"/>
      <w:szCs w:val="16"/>
    </w:rPr>
  </w:style>
  <w:style w:type="character" w:customStyle="1" w:styleId="Heading1Char">
    <w:name w:val="Heading 1 Char"/>
    <w:basedOn w:val="DefaultParagraphFont"/>
    <w:link w:val="Heading1"/>
    <w:uiPriority w:val="9"/>
    <w:rsid w:val="007F6727"/>
    <w:rPr>
      <w:rFonts w:ascii="Arial" w:eastAsiaTheme="majorEastAsia" w:hAnsi="Arial" w:cs="Arial"/>
      <w:b/>
      <w:bCs/>
      <w:iCs/>
      <w:color w:val="E21E26"/>
      <w:sz w:val="72"/>
      <w:szCs w:val="72"/>
      <w:lang w:val="en-US"/>
    </w:rPr>
  </w:style>
  <w:style w:type="paragraph" w:styleId="Header">
    <w:name w:val="header"/>
    <w:basedOn w:val="Normal"/>
    <w:link w:val="HeaderChar"/>
    <w:uiPriority w:val="99"/>
    <w:unhideWhenUsed/>
    <w:rsid w:val="008F6FC8"/>
    <w:pPr>
      <w:tabs>
        <w:tab w:val="center" w:pos="4513"/>
        <w:tab w:val="right" w:pos="9026"/>
      </w:tabs>
      <w:spacing w:after="0"/>
    </w:pPr>
  </w:style>
  <w:style w:type="character" w:customStyle="1" w:styleId="HeaderChar">
    <w:name w:val="Header Char"/>
    <w:basedOn w:val="DefaultParagraphFont"/>
    <w:link w:val="Header"/>
    <w:uiPriority w:val="99"/>
    <w:rsid w:val="008F6FC8"/>
  </w:style>
  <w:style w:type="paragraph" w:styleId="Footer">
    <w:name w:val="footer"/>
    <w:basedOn w:val="Normal"/>
    <w:link w:val="FooterChar"/>
    <w:uiPriority w:val="99"/>
    <w:unhideWhenUsed/>
    <w:rsid w:val="008F6FC8"/>
    <w:pPr>
      <w:tabs>
        <w:tab w:val="center" w:pos="4513"/>
        <w:tab w:val="right" w:pos="9026"/>
      </w:tabs>
      <w:spacing w:after="0"/>
    </w:pPr>
  </w:style>
  <w:style w:type="character" w:customStyle="1" w:styleId="FooterChar">
    <w:name w:val="Footer Char"/>
    <w:basedOn w:val="DefaultParagraphFont"/>
    <w:link w:val="Footer"/>
    <w:uiPriority w:val="99"/>
    <w:rsid w:val="008F6FC8"/>
  </w:style>
  <w:style w:type="paragraph" w:styleId="Title">
    <w:name w:val="Title"/>
    <w:basedOn w:val="Normal"/>
    <w:next w:val="Normal"/>
    <w:link w:val="TitleChar"/>
    <w:uiPriority w:val="10"/>
    <w:qFormat/>
    <w:rsid w:val="00AC589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C5891"/>
    <w:rPr>
      <w:rFonts w:asciiTheme="majorHAnsi" w:eastAsiaTheme="majorEastAsia" w:hAnsiTheme="majorHAnsi" w:cstheme="majorBidi"/>
      <w:spacing w:val="5"/>
      <w:sz w:val="52"/>
      <w:szCs w:val="52"/>
    </w:rPr>
  </w:style>
  <w:style w:type="character" w:styleId="BookTitle">
    <w:name w:val="Book Title"/>
    <w:uiPriority w:val="33"/>
    <w:qFormat/>
    <w:rsid w:val="00AC5891"/>
    <w:rPr>
      <w:i/>
      <w:iCs/>
      <w:smallCaps/>
      <w:spacing w:val="5"/>
    </w:rPr>
  </w:style>
  <w:style w:type="character" w:styleId="IntenseEmphasis">
    <w:name w:val="Intense Emphasis"/>
    <w:uiPriority w:val="21"/>
    <w:qFormat/>
    <w:rsid w:val="00AC5891"/>
    <w:rPr>
      <w:b/>
      <w:bCs/>
    </w:rPr>
  </w:style>
  <w:style w:type="character" w:customStyle="1" w:styleId="Heading2Char">
    <w:name w:val="Heading 2 Char"/>
    <w:basedOn w:val="DefaultParagraphFont"/>
    <w:link w:val="Heading2"/>
    <w:uiPriority w:val="9"/>
    <w:rsid w:val="007F6727"/>
    <w:rPr>
      <w:b/>
      <w:color w:val="E21E26"/>
      <w:sz w:val="36"/>
    </w:rPr>
  </w:style>
  <w:style w:type="character" w:styleId="Hyperlink">
    <w:name w:val="Hyperlink"/>
    <w:basedOn w:val="DefaultParagraphFont"/>
    <w:uiPriority w:val="99"/>
    <w:unhideWhenUsed/>
    <w:rsid w:val="00897D3F"/>
    <w:rPr>
      <w:color w:val="CC9900" w:themeColor="hyperlink"/>
      <w:u w:val="single"/>
    </w:rPr>
  </w:style>
  <w:style w:type="paragraph" w:styleId="Subtitle">
    <w:name w:val="Subtitle"/>
    <w:basedOn w:val="Normal"/>
    <w:next w:val="Normal"/>
    <w:link w:val="SubtitleChar"/>
    <w:uiPriority w:val="11"/>
    <w:qFormat/>
    <w:rsid w:val="00AC589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C5891"/>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rsid w:val="00027987"/>
    <w:rPr>
      <w:rFonts w:asciiTheme="majorHAnsi" w:eastAsiaTheme="majorEastAsia" w:hAnsiTheme="majorHAnsi" w:cstheme="majorBidi"/>
      <w:b/>
      <w:bCs/>
      <w:color w:val="E21E26"/>
      <w:sz w:val="24"/>
    </w:rPr>
  </w:style>
  <w:style w:type="character" w:customStyle="1" w:styleId="Heading4Char">
    <w:name w:val="Heading 4 Char"/>
    <w:basedOn w:val="DefaultParagraphFont"/>
    <w:link w:val="Heading4"/>
    <w:uiPriority w:val="9"/>
    <w:rsid w:val="00027987"/>
    <w:rPr>
      <w:rFonts w:asciiTheme="majorHAnsi" w:eastAsiaTheme="majorEastAsia" w:hAnsiTheme="majorHAnsi" w:cstheme="majorBidi"/>
      <w:b/>
      <w:iCs/>
      <w:color w:val="E21E26"/>
      <w:sz w:val="24"/>
    </w:rPr>
  </w:style>
  <w:style w:type="character" w:styleId="Strong">
    <w:name w:val="Strong"/>
    <w:uiPriority w:val="22"/>
    <w:qFormat/>
    <w:rsid w:val="00AC5891"/>
    <w:rPr>
      <w:b/>
      <w:bCs/>
    </w:rPr>
  </w:style>
  <w:style w:type="table" w:styleId="TableGrid">
    <w:name w:val="Table Grid"/>
    <w:basedOn w:val="TableNormal"/>
    <w:rsid w:val="004C060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891"/>
    <w:pPr>
      <w:ind w:left="720"/>
      <w:contextualSpacing/>
    </w:pPr>
  </w:style>
  <w:style w:type="paragraph" w:customStyle="1" w:styleId="Default">
    <w:name w:val="Default"/>
    <w:rsid w:val="002738A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uiPriority w:val="20"/>
    <w:qFormat/>
    <w:rsid w:val="00AC5891"/>
    <w:rPr>
      <w:b/>
      <w:bCs/>
      <w:i/>
      <w:iCs/>
      <w:spacing w:val="10"/>
      <w:bdr w:val="none" w:sz="0" w:space="0" w:color="auto"/>
      <w:shd w:val="clear" w:color="auto" w:fill="auto"/>
    </w:rPr>
  </w:style>
  <w:style w:type="character" w:customStyle="1" w:styleId="Heading5Char">
    <w:name w:val="Heading 5 Char"/>
    <w:basedOn w:val="DefaultParagraphFont"/>
    <w:link w:val="Heading5"/>
    <w:uiPriority w:val="9"/>
    <w:rsid w:val="00027987"/>
    <w:rPr>
      <w:b/>
    </w:rPr>
  </w:style>
  <w:style w:type="character" w:customStyle="1" w:styleId="Heading6Char">
    <w:name w:val="Heading 6 Char"/>
    <w:basedOn w:val="DefaultParagraphFont"/>
    <w:link w:val="Heading6"/>
    <w:uiPriority w:val="9"/>
    <w:semiHidden/>
    <w:rsid w:val="00AC589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C589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589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5891"/>
    <w:rPr>
      <w:rFonts w:asciiTheme="majorHAnsi" w:eastAsiaTheme="majorEastAsia" w:hAnsiTheme="majorHAnsi" w:cstheme="majorBidi"/>
      <w:i/>
      <w:iCs/>
      <w:spacing w:val="5"/>
      <w:sz w:val="20"/>
      <w:szCs w:val="20"/>
    </w:rPr>
  </w:style>
  <w:style w:type="paragraph" w:styleId="Quote">
    <w:name w:val="Quote"/>
    <w:basedOn w:val="Normal"/>
    <w:next w:val="Normal"/>
    <w:link w:val="QuoteChar"/>
    <w:uiPriority w:val="29"/>
    <w:qFormat/>
    <w:rsid w:val="00AC5891"/>
    <w:pPr>
      <w:spacing w:before="200" w:after="0"/>
      <w:ind w:left="360" w:right="360"/>
    </w:pPr>
    <w:rPr>
      <w:i/>
      <w:iCs/>
    </w:rPr>
  </w:style>
  <w:style w:type="character" w:customStyle="1" w:styleId="QuoteChar">
    <w:name w:val="Quote Char"/>
    <w:basedOn w:val="DefaultParagraphFont"/>
    <w:link w:val="Quote"/>
    <w:uiPriority w:val="29"/>
    <w:rsid w:val="00AC5891"/>
    <w:rPr>
      <w:i/>
      <w:iCs/>
    </w:rPr>
  </w:style>
  <w:style w:type="paragraph" w:styleId="IntenseQuote">
    <w:name w:val="Intense Quote"/>
    <w:basedOn w:val="Normal"/>
    <w:next w:val="Normal"/>
    <w:link w:val="IntenseQuoteChar"/>
    <w:uiPriority w:val="30"/>
    <w:qFormat/>
    <w:rsid w:val="00AC589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5891"/>
    <w:rPr>
      <w:b/>
      <w:bCs/>
      <w:i/>
      <w:iCs/>
    </w:rPr>
  </w:style>
  <w:style w:type="character" w:styleId="SubtleEmphasis">
    <w:name w:val="Subtle Emphasis"/>
    <w:uiPriority w:val="19"/>
    <w:qFormat/>
    <w:rsid w:val="00AC5891"/>
    <w:rPr>
      <w:i/>
      <w:iCs/>
    </w:rPr>
  </w:style>
  <w:style w:type="character" w:styleId="SubtleReference">
    <w:name w:val="Subtle Reference"/>
    <w:uiPriority w:val="31"/>
    <w:qFormat/>
    <w:rsid w:val="00AC5891"/>
    <w:rPr>
      <w:smallCaps/>
    </w:rPr>
  </w:style>
  <w:style w:type="character" w:styleId="IntenseReference">
    <w:name w:val="Intense Reference"/>
    <w:uiPriority w:val="32"/>
    <w:qFormat/>
    <w:rsid w:val="00AC5891"/>
    <w:rPr>
      <w:smallCaps/>
      <w:spacing w:val="5"/>
      <w:u w:val="single"/>
    </w:rPr>
  </w:style>
  <w:style w:type="paragraph" w:styleId="TOCHeading">
    <w:name w:val="TOC Heading"/>
    <w:basedOn w:val="Heading1"/>
    <w:next w:val="Normal"/>
    <w:uiPriority w:val="39"/>
    <w:semiHidden/>
    <w:unhideWhenUsed/>
    <w:qFormat/>
    <w:rsid w:val="00AC58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alchemyworx.com" TargetMode="External"/><Relationship Id="rId2" Type="http://schemas.openxmlformats.org/officeDocument/2006/relationships/hyperlink" Target="mailto:info@alchemyworx.com" TargetMode="External"/><Relationship Id="rId1" Type="http://schemas.openxmlformats.org/officeDocument/2006/relationships/image" Target="media/image2.png"/><Relationship Id="rId5" Type="http://schemas.openxmlformats.org/officeDocument/2006/relationships/hyperlink" Target="http://www.alchemyworx.com" TargetMode="External"/><Relationship Id="rId4" Type="http://schemas.openxmlformats.org/officeDocument/2006/relationships/hyperlink" Target="mailto:info@alchemyworx.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young\Desktop\Master%20Templates\Order%20Form%20Mas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2012-04-10T00:00:00</PublishDate>
  <Abstract/>
  <CompanyAddress>Alc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B20D0-BC1F-4485-9E1B-6D2DDE8C5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Order Form Master</Template>
  <TotalTime>2</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ICLP</vt:lpstr>
    </vt:vector>
  </TitlesOfParts>
  <Company>By Worx</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Prepared for </dc:subject>
  <dc:creator>nyoung</dc:creator>
  <cp:lastModifiedBy>crollinson</cp:lastModifiedBy>
  <cp:revision>3</cp:revision>
  <cp:lastPrinted>2013-04-19T10:17:00Z</cp:lastPrinted>
  <dcterms:created xsi:type="dcterms:W3CDTF">2013-05-29T12:37:00Z</dcterms:created>
  <dcterms:modified xsi:type="dcterms:W3CDTF">2013-05-29T12:38:00Z</dcterms:modified>
</cp:coreProperties>
</file>